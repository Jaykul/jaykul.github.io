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84" w:type="dxa"/>
        <w:jc w:val="center"/>
        <w:tblLayout w:type="fixed"/>
        <w:tblCellMar>
          <w:left w:w="216" w:type="dxa"/>
          <w:right w:w="216" w:type="dxa"/>
        </w:tblCellMar>
        <w:tblLook w:val="04A0" w:firstRow="1" w:lastRow="0" w:firstColumn="1" w:lastColumn="0" w:noHBand="0" w:noVBand="1"/>
        <w:tblDescription w:val="Left side layout table"/>
      </w:tblPr>
      <w:tblGrid>
        <w:gridCol w:w="7380"/>
        <w:gridCol w:w="3704"/>
      </w:tblGrid>
      <w:tr w:rsidR="00923CE9" w:rsidRPr="00A85B6F" w14:paraId="28E65828" w14:textId="77777777" w:rsidTr="00103764">
        <w:trPr>
          <w:trHeight w:hRule="exact" w:val="3044"/>
          <w:jc w:val="center"/>
        </w:trPr>
        <w:tc>
          <w:tcPr>
            <w:tcW w:w="7380" w:type="dxa"/>
            <w:tcMar>
              <w:top w:w="317" w:type="dxa"/>
            </w:tcMar>
          </w:tcPr>
          <w:p w14:paraId="1A6D4470" w14:textId="77777777" w:rsidR="00923CE9" w:rsidRPr="00A85B6F" w:rsidRDefault="00617434" w:rsidP="002D026C">
            <w:pPr>
              <w:pStyle w:val="Heading2"/>
              <w:spacing w:before="0"/>
            </w:pPr>
            <w:sdt>
              <w:sdtPr>
                <w:alias w:val="Skills:"/>
                <w:tag w:val="Skills:"/>
                <w:id w:val="1490835561"/>
                <w:placeholder>
                  <w:docPart w:val="673BB9C5759C48A7A8940FE4131B92A8"/>
                </w:placeholder>
                <w:temporary/>
                <w:showingPlcHdr/>
                <w15:appearance w15:val="hidden"/>
              </w:sdtPr>
              <w:sdtEndPr/>
              <w:sdtContent>
                <w:r w:rsidR="00923CE9" w:rsidRPr="00BA1174">
                  <w:t>Skills</w:t>
                </w:r>
              </w:sdtContent>
            </w:sdt>
          </w:p>
          <w:p w14:paraId="6CE739FA" w14:textId="65B5AC8D" w:rsidR="00923CE9" w:rsidRPr="00C32AB9" w:rsidRDefault="00923CE9" w:rsidP="002D026C">
            <w:pPr>
              <w:pStyle w:val="Heading3"/>
              <w:ind w:left="144" w:hanging="144"/>
              <w:jc w:val="left"/>
              <w:rPr>
                <w:b w:val="0"/>
              </w:rPr>
            </w:pPr>
            <w:r w:rsidRPr="00C32AB9">
              <w:rPr>
                <w:b w:val="0"/>
              </w:rPr>
              <w:t xml:space="preserve">Agile development &amp; release methodologies. </w:t>
            </w:r>
            <w:r w:rsidR="00F02C0F" w:rsidRPr="00C32AB9">
              <w:rPr>
                <w:b w:val="0"/>
              </w:rPr>
              <w:t>C</w:t>
            </w:r>
            <w:r w:rsidRPr="00C32AB9">
              <w:rPr>
                <w:b w:val="0"/>
              </w:rPr>
              <w:t>ontinuous build and i</w:t>
            </w:r>
            <w:r w:rsidR="00F02C0F" w:rsidRPr="00C32AB9">
              <w:rPr>
                <w:b w:val="0"/>
              </w:rPr>
              <w:t>ntegration.</w:t>
            </w:r>
            <w:r w:rsidRPr="00C32AB9">
              <w:rPr>
                <w:b w:val="0"/>
              </w:rPr>
              <w:t xml:space="preserve"> </w:t>
            </w:r>
            <w:r w:rsidR="00653E44">
              <w:rPr>
                <w:b w:val="0"/>
              </w:rPr>
              <w:t>DevOps, a</w:t>
            </w:r>
            <w:r w:rsidRPr="00C32AB9">
              <w:rPr>
                <w:b w:val="0"/>
              </w:rPr>
              <w:t>utomation, monitoring, configuration management.</w:t>
            </w:r>
          </w:p>
          <w:p w14:paraId="35468F9A" w14:textId="6D60AEE1" w:rsidR="00923CE9" w:rsidRPr="00C32AB9" w:rsidRDefault="00923CE9" w:rsidP="002D026C">
            <w:pPr>
              <w:pStyle w:val="Heading3"/>
              <w:ind w:left="144" w:hanging="144"/>
              <w:jc w:val="left"/>
              <w:rPr>
                <w:b w:val="0"/>
              </w:rPr>
            </w:pPr>
            <w:r w:rsidRPr="00C32AB9">
              <w:rPr>
                <w:b w:val="0"/>
              </w:rPr>
              <w:t>Software architecture, engineering, design &amp; prototyping.</w:t>
            </w:r>
            <w:r w:rsidR="00F02C0F" w:rsidRPr="00C32AB9">
              <w:rPr>
                <w:b w:val="0"/>
              </w:rPr>
              <w:t xml:space="preserve"> </w:t>
            </w:r>
            <w:r w:rsidRPr="00C32AB9">
              <w:rPr>
                <w:b w:val="0"/>
              </w:rPr>
              <w:t>Design and development of scriptable management interfaces, web applications, and native user interfaces.</w:t>
            </w:r>
          </w:p>
          <w:p w14:paraId="16FE61F5" w14:textId="2A37E001" w:rsidR="00923CE9" w:rsidRDefault="00923CE9" w:rsidP="002D026C">
            <w:pPr>
              <w:pStyle w:val="Heading3"/>
              <w:ind w:left="144" w:hanging="144"/>
              <w:jc w:val="left"/>
              <w:rPr>
                <w:b w:val="0"/>
              </w:rPr>
            </w:pPr>
            <w:r w:rsidRPr="00C32AB9">
              <w:rPr>
                <w:b w:val="0"/>
              </w:rPr>
              <w:t xml:space="preserve">PowerShell, C#, </w:t>
            </w:r>
            <w:r w:rsidR="00460405">
              <w:rPr>
                <w:b w:val="0"/>
              </w:rPr>
              <w:t xml:space="preserve">Git, </w:t>
            </w:r>
            <w:r w:rsidRPr="00C32AB9">
              <w:rPr>
                <w:b w:val="0"/>
              </w:rPr>
              <w:t xml:space="preserve">Python, </w:t>
            </w:r>
            <w:r w:rsidR="00B846BF">
              <w:rPr>
                <w:b w:val="0"/>
              </w:rPr>
              <w:t xml:space="preserve">Azure, Kubernetes, Docker, </w:t>
            </w:r>
            <w:proofErr w:type="spellStart"/>
            <w:r w:rsidRPr="00C32AB9">
              <w:rPr>
                <w:b w:val="0"/>
              </w:rPr>
              <w:t>Javascript</w:t>
            </w:r>
            <w:proofErr w:type="spellEnd"/>
            <w:r w:rsidRPr="00C32AB9">
              <w:rPr>
                <w:b w:val="0"/>
              </w:rPr>
              <w:t xml:space="preserve">, Ruby, PHP, HTML, CSS, XAML, WPF, WinForms, </w:t>
            </w:r>
            <w:r w:rsidR="00174887">
              <w:rPr>
                <w:b w:val="0"/>
              </w:rPr>
              <w:t>ASP.NET</w:t>
            </w:r>
            <w:r w:rsidRPr="00C32AB9">
              <w:rPr>
                <w:b w:val="0"/>
              </w:rPr>
              <w:t xml:space="preserve">, Jenkins, Bamboo, </w:t>
            </w:r>
            <w:r w:rsidR="006D040C">
              <w:rPr>
                <w:b w:val="0"/>
              </w:rPr>
              <w:t>VSTS</w:t>
            </w:r>
            <w:r w:rsidRPr="00C32AB9">
              <w:rPr>
                <w:b w:val="0"/>
              </w:rPr>
              <w:t xml:space="preserve">, </w:t>
            </w:r>
            <w:proofErr w:type="spellStart"/>
            <w:r w:rsidRPr="00C32AB9">
              <w:rPr>
                <w:b w:val="0"/>
              </w:rPr>
              <w:t>MSBuild</w:t>
            </w:r>
            <w:proofErr w:type="spellEnd"/>
            <w:r w:rsidRPr="00C32AB9">
              <w:rPr>
                <w:b w:val="0"/>
              </w:rPr>
              <w:t xml:space="preserve">, Ant, </w:t>
            </w:r>
            <w:r w:rsidR="00D76ACF">
              <w:rPr>
                <w:b w:val="0"/>
              </w:rPr>
              <w:t>etc.</w:t>
            </w:r>
          </w:p>
          <w:p w14:paraId="6A4B0616" w14:textId="3A55A5C1" w:rsidR="005037DF" w:rsidRPr="005037DF" w:rsidRDefault="005037DF" w:rsidP="005037DF">
            <w:pPr>
              <w:pStyle w:val="Heading3"/>
              <w:ind w:left="144" w:hanging="144"/>
              <w:jc w:val="left"/>
              <w:rPr>
                <w:b w:val="0"/>
              </w:rPr>
            </w:pPr>
            <w:r w:rsidRPr="00C32AB9">
              <w:rPr>
                <w:b w:val="0"/>
              </w:rPr>
              <w:t>Native C/C++ API integrations from C++, VB, and C#.</w:t>
            </w:r>
          </w:p>
        </w:tc>
        <w:tc>
          <w:tcPr>
            <w:tcW w:w="3704" w:type="dxa"/>
            <w:shd w:val="clear" w:color="auto" w:fill="auto"/>
          </w:tcPr>
          <w:p w14:paraId="5B355AB9" w14:textId="77777777" w:rsidR="00923CE9" w:rsidRPr="009440DD" w:rsidRDefault="00923CE9" w:rsidP="002D026C">
            <w:pPr>
              <w:pStyle w:val="Heading3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228600" distB="228600" distL="228600" distR="228600" simplePos="0" relativeHeight="251659264" behindDoc="1" locked="0" layoutInCell="1" allowOverlap="1" wp14:anchorId="7C342949" wp14:editId="42595994">
                      <wp:simplePos x="0" y="0"/>
                      <wp:positionH relativeFrom="margin">
                        <wp:posOffset>-137160</wp:posOffset>
                      </wp:positionH>
                      <wp:positionV relativeFrom="margin">
                        <wp:posOffset>286385</wp:posOffset>
                      </wp:positionV>
                      <wp:extent cx="2409825" cy="1438275"/>
                      <wp:effectExtent l="0" t="0" r="28575" b="28575"/>
                      <wp:wrapSquare wrapText="bothSides"/>
                      <wp:docPr id="134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4382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30DCC" w14:textId="610ECB28" w:rsidR="00923CE9" w:rsidRPr="00BA1174" w:rsidRDefault="00923CE9" w:rsidP="00923CE9">
                                  <w:pPr>
                                    <w:rPr>
                                      <w:b/>
                                      <w:sz w:val="28"/>
                                      <w:szCs w:val="24"/>
                                    </w:rPr>
                                  </w:pPr>
                                  <w:r w:rsidRPr="00BA1174">
                                    <w:rPr>
                                      <w:b/>
                                      <w:sz w:val="22"/>
                                    </w:rPr>
                                    <w:t xml:space="preserve">With experience </w:t>
                                  </w:r>
                                  <w:r w:rsidR="00BE3E94">
                                    <w:rPr>
                                      <w:b/>
                                      <w:sz w:val="22"/>
                                    </w:rPr>
                                    <w:t xml:space="preserve">across </w:t>
                                  </w:r>
                                  <w:r w:rsidR="00BA04FB">
                                    <w:rPr>
                                      <w:b/>
                                      <w:sz w:val="22"/>
                                    </w:rPr>
                                    <w:t xml:space="preserve">all </w:t>
                                  </w:r>
                                  <w:r w:rsidRPr="00BA1174">
                                    <w:rPr>
                                      <w:b/>
                                      <w:sz w:val="22"/>
                                    </w:rPr>
                                    <w:t xml:space="preserve">aspects of </w:t>
                                  </w:r>
                                  <w:r w:rsidR="00BA04FB">
                                    <w:rPr>
                                      <w:b/>
                                      <w:sz w:val="22"/>
                                    </w:rPr>
                                    <w:t xml:space="preserve">software architecture, development </w:t>
                                  </w:r>
                                  <w:r w:rsidRPr="00BA1174">
                                    <w:rPr>
                                      <w:b/>
                                      <w:sz w:val="22"/>
                                    </w:rPr>
                                    <w:t xml:space="preserve">and engineering, I am </w:t>
                                  </w:r>
                                  <w:r w:rsidR="00954E28">
                                    <w:rPr>
                                      <w:b/>
                                      <w:sz w:val="22"/>
                                    </w:rPr>
                                    <w:t>most interested in new c</w:t>
                                  </w:r>
                                  <w:r w:rsidRPr="00BA1174">
                                    <w:rPr>
                                      <w:b/>
                                      <w:sz w:val="22"/>
                                    </w:rPr>
                                    <w:t>hallenge</w:t>
                                  </w:r>
                                  <w:r w:rsidR="00954E28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  <w:r w:rsidR="00BA04FB">
                                    <w:rPr>
                                      <w:b/>
                                      <w:sz w:val="22"/>
                                    </w:rPr>
                                    <w:t xml:space="preserve">, </w:t>
                                  </w:r>
                                  <w:r w:rsidR="000C6565">
                                    <w:rPr>
                                      <w:b/>
                                      <w:sz w:val="22"/>
                                    </w:rPr>
                                    <w:t>build</w:t>
                                  </w:r>
                                  <w:r w:rsidR="00653E44">
                                    <w:rPr>
                                      <w:b/>
                                      <w:sz w:val="22"/>
                                    </w:rPr>
                                    <w:t>ing</w:t>
                                  </w:r>
                                  <w:r w:rsidR="000C6565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Pr="00BA1174">
                                    <w:rPr>
                                      <w:b/>
                                      <w:sz w:val="22"/>
                                    </w:rPr>
                                    <w:t>great team</w:t>
                                  </w:r>
                                  <w:r w:rsidR="000C6565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  <w:r w:rsidRPr="00BA1174">
                                    <w:rPr>
                                      <w:b/>
                                      <w:sz w:val="22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and</w:t>
                                  </w:r>
                                  <w:r w:rsidR="00BA04FB">
                                    <w:rPr>
                                      <w:b/>
                                      <w:sz w:val="22"/>
                                    </w:rPr>
                                    <w:t xml:space="preserve"> helping others grow</w:t>
                                  </w:r>
                                  <w:r w:rsidRPr="00BA1174">
                                    <w:rPr>
                                      <w:b/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91440" rIns="18288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3429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4" o:spid="_x0000_s1026" type="#_x0000_t202" style="position:absolute;left:0;text-align:left;margin-left:-10.8pt;margin-top:22.55pt;width:189.75pt;height:113.25pt;z-index:-25165721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" fillcolor="#5b9bd5 [3204]" strokecolor="white [3201]" strokeweight="1.5pt">
                      <v:textbox inset="14.4pt,7.2pt,14.4pt,7.2pt">
                        <w:txbxContent>
                          <w:p w14:paraId="6AF30DCC" w14:textId="610ECB28" w:rsidR="00923CE9" w:rsidRPr="00BA1174" w:rsidRDefault="00923CE9" w:rsidP="00923CE9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BA1174">
                              <w:rPr>
                                <w:b/>
                                <w:sz w:val="22"/>
                              </w:rPr>
                              <w:t xml:space="preserve">With experience </w:t>
                            </w:r>
                            <w:r w:rsidR="00BE3E94">
                              <w:rPr>
                                <w:b/>
                                <w:sz w:val="22"/>
                              </w:rPr>
                              <w:t xml:space="preserve">across </w:t>
                            </w:r>
                            <w:r w:rsidR="00BA04FB">
                              <w:rPr>
                                <w:b/>
                                <w:sz w:val="22"/>
                              </w:rPr>
                              <w:t xml:space="preserve">all </w:t>
                            </w:r>
                            <w:r w:rsidRPr="00BA1174">
                              <w:rPr>
                                <w:b/>
                                <w:sz w:val="22"/>
                              </w:rPr>
                              <w:t xml:space="preserve">aspects of </w:t>
                            </w:r>
                            <w:r w:rsidR="00BA04FB">
                              <w:rPr>
                                <w:b/>
                                <w:sz w:val="22"/>
                              </w:rPr>
                              <w:t xml:space="preserve">software architecture, development </w:t>
                            </w:r>
                            <w:r w:rsidRPr="00BA1174">
                              <w:rPr>
                                <w:b/>
                                <w:sz w:val="22"/>
                              </w:rPr>
                              <w:t xml:space="preserve">and engineering, I am </w:t>
                            </w:r>
                            <w:r w:rsidR="00954E28">
                              <w:rPr>
                                <w:b/>
                                <w:sz w:val="22"/>
                              </w:rPr>
                              <w:t>most interested in new c</w:t>
                            </w:r>
                            <w:r w:rsidRPr="00BA1174">
                              <w:rPr>
                                <w:b/>
                                <w:sz w:val="22"/>
                              </w:rPr>
                              <w:t>hallenge</w:t>
                            </w:r>
                            <w:r w:rsidR="00954E28">
                              <w:rPr>
                                <w:b/>
                                <w:sz w:val="22"/>
                              </w:rPr>
                              <w:t>s</w:t>
                            </w:r>
                            <w:r w:rsidR="00BA04FB">
                              <w:rPr>
                                <w:b/>
                                <w:sz w:val="22"/>
                              </w:rPr>
                              <w:t xml:space="preserve">, </w:t>
                            </w:r>
                            <w:r w:rsidR="000C6565">
                              <w:rPr>
                                <w:b/>
                                <w:sz w:val="22"/>
                              </w:rPr>
                              <w:t>build</w:t>
                            </w:r>
                            <w:r w:rsidR="00653E44">
                              <w:rPr>
                                <w:b/>
                                <w:sz w:val="22"/>
                              </w:rPr>
                              <w:t>ing</w:t>
                            </w:r>
                            <w:r w:rsidR="000C6565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BA1174">
                              <w:rPr>
                                <w:b/>
                                <w:sz w:val="22"/>
                              </w:rPr>
                              <w:t>great team</w:t>
                            </w:r>
                            <w:r w:rsidR="000C6565">
                              <w:rPr>
                                <w:b/>
                                <w:sz w:val="22"/>
                              </w:rPr>
                              <w:t>s</w:t>
                            </w:r>
                            <w:r w:rsidRPr="00BA1174">
                              <w:rPr>
                                <w:b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and</w:t>
                            </w:r>
                            <w:r w:rsidR="00BA04FB">
                              <w:rPr>
                                <w:b/>
                                <w:sz w:val="22"/>
                              </w:rPr>
                              <w:t xml:space="preserve"> helping others grow</w:t>
                            </w:r>
                            <w:r w:rsidRPr="00BA1174">
                              <w:rPr>
                                <w:b/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bookmarkStart w:id="0" w:name="_GoBack"/>
      <w:tr w:rsidR="00923CE9" w:rsidRPr="00A85B6F" w14:paraId="5E6C4F89" w14:textId="77777777" w:rsidTr="00103764">
        <w:trPr>
          <w:trHeight w:hRule="exact" w:val="9630"/>
          <w:jc w:val="center"/>
        </w:trPr>
        <w:tc>
          <w:tcPr>
            <w:tcW w:w="7380" w:type="dxa"/>
            <w:tcMar>
              <w:top w:w="144" w:type="dxa"/>
              <w:left w:w="144" w:type="dxa"/>
              <w:right w:w="144" w:type="dxa"/>
            </w:tcMar>
          </w:tcPr>
          <w:p w14:paraId="27D0AE0E" w14:textId="77777777" w:rsidR="00923CE9" w:rsidRPr="00A85B6F" w:rsidRDefault="00617434" w:rsidP="00D45446">
            <w:pPr>
              <w:pStyle w:val="Heading2"/>
              <w:spacing w:before="0" w:after="0"/>
            </w:pPr>
            <w:sdt>
              <w:sdtPr>
                <w:alias w:val="Experience:"/>
                <w:tag w:val="Experience:"/>
                <w:id w:val="1217937480"/>
                <w:placeholder>
                  <w:docPart w:val="9BA48CFB28834F26B1BCDC117BC05647"/>
                </w:placeholder>
                <w:temporary/>
                <w:showingPlcHdr/>
                <w15:appearance w15:val="hidden"/>
              </w:sdtPr>
              <w:sdtEndPr/>
              <w:sdtContent>
                <w:r w:rsidR="00923CE9" w:rsidRPr="00BA1174">
                  <w:t>Experience</w:t>
                </w:r>
              </w:sdtContent>
            </w:sdt>
          </w:p>
          <w:p w14:paraId="42F321D3" w14:textId="7DD3B81F" w:rsidR="00954E28" w:rsidRPr="00A85B6F" w:rsidRDefault="00954E28" w:rsidP="00D45446">
            <w:pPr>
              <w:pStyle w:val="Heading3"/>
            </w:pPr>
            <w:r>
              <w:t>Sr. DevOps Engineer</w:t>
            </w:r>
            <w:r w:rsidRPr="00A85B6F">
              <w:t xml:space="preserve"> </w:t>
            </w:r>
            <w:r w:rsidRPr="005B0E81">
              <w:t>|</w:t>
            </w:r>
            <w:r>
              <w:t xml:space="preserve"> </w:t>
            </w:r>
            <w:proofErr w:type="spellStart"/>
            <w:r>
              <w:t>Questionmark</w:t>
            </w:r>
            <w:proofErr w:type="spellEnd"/>
            <w:r>
              <w:t xml:space="preserve"> | 2016-present</w:t>
            </w:r>
          </w:p>
          <w:p w14:paraId="77F647F3" w14:textId="77777777" w:rsidR="00D76ACF" w:rsidRDefault="00D76ACF" w:rsidP="00D76ACF">
            <w:pPr>
              <w:spacing w:before="120"/>
              <w:jc w:val="both"/>
            </w:pPr>
            <w:r>
              <w:t xml:space="preserve">Lift and shift </w:t>
            </w:r>
            <w:proofErr w:type="spellStart"/>
            <w:r>
              <w:t>Questionmark’s</w:t>
            </w:r>
            <w:proofErr w:type="spellEnd"/>
            <w:r>
              <w:t xml:space="preserve"> datacenter-hosted web applications to Azure </w:t>
            </w:r>
            <w:proofErr w:type="gramStart"/>
            <w:r>
              <w:t>hosting, and</w:t>
            </w:r>
            <w:proofErr w:type="gramEnd"/>
            <w:r>
              <w:t xml:space="preserve"> remediate audit findings to receive authority to operate from the US government.</w:t>
            </w:r>
          </w:p>
          <w:p w14:paraId="10F472D9" w14:textId="037B38A8" w:rsidR="00D829C0" w:rsidRDefault="00C56297" w:rsidP="000759A0">
            <w:pPr>
              <w:spacing w:before="120"/>
              <w:jc w:val="both"/>
            </w:pPr>
            <w:r>
              <w:t xml:space="preserve">Manage CI pipelines </w:t>
            </w:r>
            <w:r w:rsidR="00286E77">
              <w:t xml:space="preserve">and tens of thousands of lines of PowerShell </w:t>
            </w:r>
            <w:r w:rsidR="00D9196E">
              <w:t xml:space="preserve">deployment and configuration </w:t>
            </w:r>
            <w:r w:rsidR="00286E77">
              <w:t>script</w:t>
            </w:r>
            <w:r w:rsidR="00D829C0">
              <w:t>s</w:t>
            </w:r>
            <w:r w:rsidR="009948A5">
              <w:t xml:space="preserve"> for </w:t>
            </w:r>
            <w:proofErr w:type="spellStart"/>
            <w:r w:rsidR="009948A5">
              <w:t>Questionmark’s</w:t>
            </w:r>
            <w:proofErr w:type="spellEnd"/>
            <w:r w:rsidR="00031524">
              <w:t xml:space="preserve"> on</w:t>
            </w:r>
            <w:r w:rsidR="003F23CA">
              <w:t>-</w:t>
            </w:r>
            <w:r w:rsidR="00031524">
              <w:t>demand product</w:t>
            </w:r>
            <w:r w:rsidR="003F23CA">
              <w:t>.</w:t>
            </w:r>
          </w:p>
          <w:p w14:paraId="6948FE4E" w14:textId="69C0247C" w:rsidR="00DD0538" w:rsidRDefault="00DD0538" w:rsidP="00DD0538">
            <w:pPr>
              <w:spacing w:before="120"/>
              <w:jc w:val="both"/>
            </w:pPr>
            <w:r>
              <w:t>Mentor and train team</w:t>
            </w:r>
            <w:r w:rsidR="00BC1AF7">
              <w:t>s</w:t>
            </w:r>
            <w:r>
              <w:t xml:space="preserve"> in </w:t>
            </w:r>
            <w:r w:rsidR="00BC1AF7">
              <w:t xml:space="preserve">git workflows and </w:t>
            </w:r>
            <w:r>
              <w:t>agile development practices. Serve as primary PowerShell subject-matter expert resource across the company.</w:t>
            </w:r>
          </w:p>
          <w:p w14:paraId="0BB2196B" w14:textId="4D70AA80" w:rsidR="00923CE9" w:rsidRPr="00A85B6F" w:rsidRDefault="00923CE9" w:rsidP="002D026C">
            <w:pPr>
              <w:pStyle w:val="Heading3"/>
              <w:spacing w:before="240"/>
            </w:pPr>
            <w:r>
              <w:t>Consultant, Software Engineer</w:t>
            </w:r>
            <w:r w:rsidRPr="00A85B6F">
              <w:t xml:space="preserve"> </w:t>
            </w:r>
            <w:r w:rsidRPr="005B0E81">
              <w:t>|</w:t>
            </w:r>
            <w:r w:rsidRPr="00A85B6F">
              <w:t xml:space="preserve"> </w:t>
            </w:r>
            <w:r>
              <w:t>2015-2016</w:t>
            </w:r>
          </w:p>
          <w:p w14:paraId="4A85D88A" w14:textId="77777777" w:rsidR="00923CE9" w:rsidRDefault="00923CE9" w:rsidP="002D026C">
            <w:pPr>
              <w:pStyle w:val="Heading3"/>
            </w:pPr>
            <w:r>
              <w:t>Primary projects at Archive 360 and BitTitan</w:t>
            </w:r>
          </w:p>
          <w:p w14:paraId="0BD10898" w14:textId="0463B340" w:rsidR="00923CE9" w:rsidRDefault="00923CE9" w:rsidP="002D026C">
            <w:pPr>
              <w:jc w:val="both"/>
            </w:pPr>
            <w:r>
              <w:t xml:space="preserve">Design and develop a modern management user interface, converting </w:t>
            </w:r>
            <w:proofErr w:type="spellStart"/>
            <w:r w:rsidR="008F661B">
              <w:t>Win</w:t>
            </w:r>
            <w:r>
              <w:t>form</w:t>
            </w:r>
            <w:r w:rsidR="008F661B">
              <w:t>s</w:t>
            </w:r>
            <w:proofErr w:type="spellEnd"/>
            <w:r w:rsidR="008F661B">
              <w:t xml:space="preserve"> </w:t>
            </w:r>
            <w:r>
              <w:t xml:space="preserve">management surface to PowerShell cmdlets </w:t>
            </w:r>
            <w:r w:rsidR="008F661B">
              <w:t>with a WPF user interface</w:t>
            </w:r>
            <w:r>
              <w:t>.</w:t>
            </w:r>
          </w:p>
          <w:p w14:paraId="6D435641" w14:textId="77777777" w:rsidR="00923CE9" w:rsidRDefault="00923CE9" w:rsidP="00D45446">
            <w:pPr>
              <w:spacing w:before="120"/>
              <w:jc w:val="both"/>
            </w:pPr>
            <w:r>
              <w:t>Train development team in PowerShell usage and development, scripting, and automation best-practices, agile development practices, and sprints, and agile principles.</w:t>
            </w:r>
          </w:p>
          <w:p w14:paraId="4B50EDCE" w14:textId="77777777" w:rsidR="00923CE9" w:rsidRPr="00A85B6F" w:rsidRDefault="00923CE9" w:rsidP="00D45446">
            <w:pPr>
              <w:spacing w:before="120"/>
              <w:jc w:val="both"/>
            </w:pPr>
            <w:r>
              <w:t xml:space="preserve">Create automation modules for third party products to incorporate Archive360’s PowerShell module into </w:t>
            </w:r>
            <w:proofErr w:type="spellStart"/>
            <w:r>
              <w:t>BitTitan’s</w:t>
            </w:r>
            <w:proofErr w:type="spellEnd"/>
            <w:r>
              <w:t xml:space="preserve"> workflow.</w:t>
            </w:r>
          </w:p>
          <w:p w14:paraId="7ABFCAC7" w14:textId="77777777" w:rsidR="00923CE9" w:rsidRPr="00A85B6F" w:rsidRDefault="00923CE9" w:rsidP="002D026C">
            <w:pPr>
              <w:pStyle w:val="Heading3"/>
              <w:spacing w:before="240"/>
            </w:pPr>
            <w:r>
              <w:t>Solutions Architect</w:t>
            </w:r>
            <w:r w:rsidRPr="00A85B6F">
              <w:t xml:space="preserve"> </w:t>
            </w:r>
            <w:r w:rsidRPr="005B0E81">
              <w:t>|</w:t>
            </w:r>
            <w:r w:rsidRPr="00A85B6F">
              <w:t xml:space="preserve"> </w:t>
            </w:r>
            <w:r>
              <w:t>Splunk Inc.</w:t>
            </w:r>
            <w:r w:rsidRPr="00A85B6F">
              <w:t xml:space="preserve"> </w:t>
            </w:r>
            <w:r w:rsidRPr="005B0E81">
              <w:t>|</w:t>
            </w:r>
            <w:r w:rsidRPr="00A85B6F">
              <w:t xml:space="preserve"> </w:t>
            </w:r>
            <w:r>
              <w:t>2012-2015</w:t>
            </w:r>
          </w:p>
          <w:p w14:paraId="2AD3376B" w14:textId="77777777" w:rsidR="00923CE9" w:rsidRDefault="00923CE9" w:rsidP="002D026C">
            <w:pPr>
              <w:jc w:val="both"/>
            </w:pPr>
            <w:r>
              <w:t>Research, architect, and design add-ons to integrate data from third-party management and operations products into Splunk’s log management and analytics platform.</w:t>
            </w:r>
          </w:p>
          <w:p w14:paraId="0401D8EB" w14:textId="77777777" w:rsidR="00923CE9" w:rsidRDefault="00923CE9" w:rsidP="00D45446">
            <w:pPr>
              <w:spacing w:before="120"/>
              <w:jc w:val="both"/>
            </w:pPr>
            <w:r>
              <w:t xml:space="preserve">Implemented network protocols, PowerShell hosts, and </w:t>
            </w:r>
            <w:proofErr w:type="gramStart"/>
            <w:r>
              <w:t>web based</w:t>
            </w:r>
            <w:proofErr w:type="gramEnd"/>
            <w:r>
              <w:t xml:space="preserve"> interfaces to collect and feed data into Splunk’s monitoring tools.</w:t>
            </w:r>
          </w:p>
          <w:p w14:paraId="55EB6911" w14:textId="77777777" w:rsidR="00923CE9" w:rsidRPr="00A85B6F" w:rsidRDefault="00923CE9" w:rsidP="002D026C">
            <w:pPr>
              <w:pStyle w:val="Heading3"/>
              <w:spacing w:before="240"/>
            </w:pPr>
            <w:r>
              <w:t>Software Engineer</w:t>
            </w:r>
            <w:r w:rsidRPr="00A85B6F">
              <w:t xml:space="preserve"> </w:t>
            </w:r>
            <w:r w:rsidRPr="005B0E81">
              <w:t>|</w:t>
            </w:r>
            <w:r>
              <w:t xml:space="preserve"> Xerox Corporation</w:t>
            </w:r>
            <w:r w:rsidRPr="00A85B6F">
              <w:t xml:space="preserve"> </w:t>
            </w:r>
            <w:r w:rsidRPr="005B0E81">
              <w:t>|</w:t>
            </w:r>
            <w:r w:rsidRPr="00A85B6F">
              <w:t xml:space="preserve"> </w:t>
            </w:r>
            <w:r>
              <w:t>1997-2012</w:t>
            </w:r>
          </w:p>
          <w:p w14:paraId="432A85C5" w14:textId="77777777" w:rsidR="00923CE9" w:rsidRDefault="00923CE9" w:rsidP="002D026C">
            <w:pPr>
              <w:jc w:val="both"/>
            </w:pPr>
            <w:r>
              <w:t>Web design and development on Xerox Services Manager customer service and support portal, a multi-terabyte sized enterprise-class ASP .Net web application.</w:t>
            </w:r>
          </w:p>
          <w:p w14:paraId="11263CAE" w14:textId="77777777" w:rsidR="00D45446" w:rsidRDefault="00923CE9" w:rsidP="00D45446">
            <w:pPr>
              <w:spacing w:before="120"/>
              <w:jc w:val="both"/>
            </w:pPr>
            <w:r>
              <w:t>Provide on-boarding and leadership for scrum teams.</w:t>
            </w:r>
            <w:r w:rsidR="00D45446">
              <w:t xml:space="preserve"> </w:t>
            </w:r>
          </w:p>
          <w:p w14:paraId="1F98B2AC" w14:textId="1BA48244" w:rsidR="00923CE9" w:rsidRDefault="00923CE9" w:rsidP="00D45446">
            <w:pPr>
              <w:spacing w:before="120"/>
              <w:jc w:val="both"/>
            </w:pPr>
            <w:r>
              <w:t>Redesign complex build and deployment process moving from custom Python scripts to standardized TFS workflows.</w:t>
            </w:r>
          </w:p>
        </w:tc>
        <w:tc>
          <w:tcPr>
            <w:tcW w:w="3704" w:type="dxa"/>
          </w:tcPr>
          <w:p w14:paraId="400B247C" w14:textId="77777777" w:rsidR="00923CE9" w:rsidRPr="00A85B6F" w:rsidRDefault="00923CE9" w:rsidP="002D026C">
            <w:pPr>
              <w:pStyle w:val="Heading2"/>
              <w:spacing w:before="0"/>
            </w:pPr>
            <w:r w:rsidRPr="00A85B6F">
              <w:t>Education</w:t>
            </w:r>
          </w:p>
          <w:p w14:paraId="06838523" w14:textId="77777777" w:rsidR="00923CE9" w:rsidRDefault="00923CE9" w:rsidP="002D026C">
            <w:pPr>
              <w:pStyle w:val="Heading3"/>
            </w:pPr>
            <w:r>
              <w:t>M.S. Computer Science</w:t>
            </w:r>
            <w:r w:rsidRPr="00A85B6F">
              <w:t xml:space="preserve"> </w:t>
            </w:r>
            <w:r w:rsidRPr="005B0E81">
              <w:t>|</w:t>
            </w:r>
            <w:r w:rsidRPr="00A85B6F">
              <w:t xml:space="preserve"> </w:t>
            </w:r>
            <w:r>
              <w:t>2008</w:t>
            </w:r>
          </w:p>
          <w:p w14:paraId="7E974C41" w14:textId="77777777" w:rsidR="00923CE9" w:rsidRDefault="00923CE9" w:rsidP="002D026C">
            <w:r>
              <w:t>Rochester Institute of Technology</w:t>
            </w:r>
          </w:p>
          <w:p w14:paraId="0D5550D4" w14:textId="77777777" w:rsidR="00923CE9" w:rsidRDefault="00923CE9" w:rsidP="002D026C">
            <w:r>
              <w:t>Rochester, NY</w:t>
            </w:r>
          </w:p>
          <w:p w14:paraId="1D0A8832" w14:textId="77777777" w:rsidR="00923CE9" w:rsidRDefault="00923CE9" w:rsidP="002D026C">
            <w:pPr>
              <w:pStyle w:val="Heading3"/>
              <w:spacing w:before="240"/>
            </w:pPr>
            <w:r>
              <w:t>B.S. Interdisciplinary</w:t>
            </w:r>
            <w:r w:rsidRPr="00A85B6F">
              <w:t xml:space="preserve"> </w:t>
            </w:r>
            <w:r w:rsidRPr="005B0E81">
              <w:t>|</w:t>
            </w:r>
            <w:r w:rsidRPr="00A85B6F">
              <w:t xml:space="preserve"> </w:t>
            </w:r>
            <w:r>
              <w:t>1996</w:t>
            </w:r>
          </w:p>
          <w:p w14:paraId="38179BF7" w14:textId="77777777" w:rsidR="00923CE9" w:rsidRDefault="00923CE9" w:rsidP="002D026C">
            <w:r>
              <w:t>Nyack College</w:t>
            </w:r>
          </w:p>
          <w:p w14:paraId="7CC7163D" w14:textId="77777777" w:rsidR="00923CE9" w:rsidRDefault="00923CE9" w:rsidP="002D026C">
            <w:r>
              <w:t>Nyack, NY</w:t>
            </w:r>
          </w:p>
          <w:p w14:paraId="7CAD153F" w14:textId="77777777" w:rsidR="00923CE9" w:rsidRDefault="00923CE9" w:rsidP="002D026C">
            <w:pPr>
              <w:pStyle w:val="Heading2"/>
            </w:pPr>
            <w:r w:rsidRPr="00835C6E">
              <w:t>Awards</w:t>
            </w:r>
          </w:p>
          <w:p w14:paraId="17151218" w14:textId="5409DE85" w:rsidR="00923CE9" w:rsidRDefault="00923CE9" w:rsidP="002D026C">
            <w:pPr>
              <w:pStyle w:val="Heading3"/>
            </w:pPr>
            <w:r>
              <w:t xml:space="preserve">Microsoft MVP </w:t>
            </w:r>
            <w:r w:rsidRPr="005B0E81">
              <w:t>|</w:t>
            </w:r>
            <w:r w:rsidR="00BA04FB">
              <w:t xml:space="preserve"> 2009-20</w:t>
            </w:r>
            <w:r w:rsidR="006C03F2">
              <w:t>20</w:t>
            </w:r>
          </w:p>
          <w:p w14:paraId="1E63CE1B" w14:textId="2229235F" w:rsidR="00923CE9" w:rsidRDefault="00923CE9" w:rsidP="002D026C">
            <w:r>
              <w:t xml:space="preserve">Microsoft’s Most Valuable Professional award recognizes technology experts </w:t>
            </w:r>
            <w:r w:rsidR="006C03F2">
              <w:t xml:space="preserve">anually </w:t>
            </w:r>
            <w:r>
              <w:t>who passionately share their knowledge with the community.</w:t>
            </w:r>
          </w:p>
          <w:p w14:paraId="75E69BCD" w14:textId="77777777" w:rsidR="00923CE9" w:rsidRDefault="00923CE9" w:rsidP="002D026C">
            <w:pPr>
              <w:pStyle w:val="Heading2"/>
            </w:pPr>
            <w:r>
              <w:t>Community</w:t>
            </w:r>
          </w:p>
          <w:p w14:paraId="7D1A1084" w14:textId="2F8E9C19" w:rsidR="00EE695F" w:rsidRDefault="00923CE9" w:rsidP="002D026C">
            <w:r>
              <w:t xml:space="preserve">I run the PowerShell </w:t>
            </w:r>
            <w:r w:rsidR="008C15C0">
              <w:t xml:space="preserve">Virtual </w:t>
            </w:r>
            <w:proofErr w:type="spellStart"/>
            <w:r w:rsidR="008C15C0">
              <w:t>UserGroup</w:t>
            </w:r>
            <w:proofErr w:type="spellEnd"/>
            <w:r w:rsidR="008C15C0">
              <w:t xml:space="preserve"> with </w:t>
            </w:r>
            <w:r>
              <w:t xml:space="preserve">over </w:t>
            </w:r>
            <w:r w:rsidR="008C15C0">
              <w:t>600</w:t>
            </w:r>
            <w:r>
              <w:t>0 members.</w:t>
            </w:r>
          </w:p>
          <w:p w14:paraId="2AF3F7F1" w14:textId="02F83878" w:rsidR="00923CE9" w:rsidRDefault="00923CE9" w:rsidP="002D026C">
            <w:r>
              <w:t xml:space="preserve">I speak at </w:t>
            </w:r>
            <w:r w:rsidR="00EE695F">
              <w:t xml:space="preserve">various PowerShell and .Net </w:t>
            </w:r>
            <w:r>
              <w:t xml:space="preserve">user groups and </w:t>
            </w:r>
            <w:r w:rsidR="00DA34C0">
              <w:t xml:space="preserve">conferences, and </w:t>
            </w:r>
            <w:r w:rsidR="00D45446">
              <w:t>co-</w:t>
            </w:r>
            <w:r>
              <w:t>lead</w:t>
            </w:r>
            <w:r w:rsidR="00EE695F">
              <w:t xml:space="preserve"> the</w:t>
            </w:r>
            <w:r>
              <w:t xml:space="preserve"> local .Net developer group in Rochester, NY.</w:t>
            </w:r>
          </w:p>
          <w:p w14:paraId="6C7BA4C0" w14:textId="488E959A" w:rsidR="00923CE9" w:rsidRDefault="00923CE9" w:rsidP="002D026C">
            <w:r>
              <w:t xml:space="preserve">I have been an open source developer for about 20 years, and have project sites under my “Jaykul” user name on </w:t>
            </w:r>
            <w:proofErr w:type="spellStart"/>
            <w:r>
              <w:t>SourceForge</w:t>
            </w:r>
            <w:proofErr w:type="spellEnd"/>
            <w:r>
              <w:t xml:space="preserve">, </w:t>
            </w:r>
            <w:proofErr w:type="spellStart"/>
            <w:r>
              <w:t>CodePlex</w:t>
            </w:r>
            <w:proofErr w:type="spellEnd"/>
            <w:r>
              <w:t xml:space="preserve">, </w:t>
            </w:r>
            <w:proofErr w:type="spellStart"/>
            <w:r>
              <w:t>BitBucket</w:t>
            </w:r>
            <w:proofErr w:type="spellEnd"/>
            <w:r>
              <w:t>, and GitHub, as well as my own blog on HuddledMasses.org</w:t>
            </w:r>
          </w:p>
        </w:tc>
      </w:tr>
      <w:bookmarkEnd w:id="0"/>
    </w:tbl>
    <w:p w14:paraId="565C0221" w14:textId="5C35465E" w:rsidR="00BA68C1" w:rsidRPr="00A85B6F" w:rsidRDefault="00BA68C1" w:rsidP="005037DF">
      <w:pPr>
        <w:pStyle w:val="NoSpacing"/>
        <w:jc w:val="both"/>
      </w:pPr>
    </w:p>
    <w:sectPr w:rsidR="00BA68C1" w:rsidRPr="00A85B6F" w:rsidSect="002E7433">
      <w:footerReference w:type="default" r:id="rId6"/>
      <w:headerReference w:type="first" r:id="rId7"/>
      <w:pgSz w:w="12240" w:h="15840"/>
      <w:pgMar w:top="792" w:right="792" w:bottom="792" w:left="79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701A" w14:textId="77777777" w:rsidR="007D0A83" w:rsidRDefault="007D0A83" w:rsidP="008B2920">
      <w:pPr>
        <w:spacing w:after="0" w:line="240" w:lineRule="auto"/>
      </w:pPr>
      <w:r>
        <w:separator/>
      </w:r>
    </w:p>
  </w:endnote>
  <w:endnote w:type="continuationSeparator" w:id="0">
    <w:p w14:paraId="7B96EDD1" w14:textId="77777777" w:rsidR="007D0A83" w:rsidRDefault="007D0A8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69732" w14:textId="2A9D6D48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7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3AB38" w14:textId="77777777" w:rsidR="007D0A83" w:rsidRDefault="007D0A83" w:rsidP="008B2920">
      <w:pPr>
        <w:spacing w:after="0" w:line="240" w:lineRule="auto"/>
      </w:pPr>
      <w:r>
        <w:separator/>
      </w:r>
    </w:p>
  </w:footnote>
  <w:footnote w:type="continuationSeparator" w:id="0">
    <w:p w14:paraId="32B10454" w14:textId="77777777" w:rsidR="007D0A83" w:rsidRDefault="007D0A8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alias w:val="Author"/>
      <w:tag w:val=""/>
      <w:id w:val="-952397527"/>
      <w:placeholder>
        <w:docPart w:val="0A579324424543F2B39ABA499608C35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1265DC2" w14:textId="77777777" w:rsidR="00B509CE" w:rsidRDefault="00B509CE" w:rsidP="00B509CE">
        <w:pPr>
          <w:pStyle w:val="Heading1"/>
          <w:rPr>
            <w:sz w:val="20"/>
          </w:rPr>
        </w:pPr>
        <w:r>
          <w:t>Joel Bennett</w:t>
        </w:r>
      </w:p>
    </w:sdtContent>
  </w:sdt>
  <w:tbl>
    <w:tblPr>
      <w:tblStyle w:val="TableGrid"/>
      <w:tblW w:w="10228" w:type="dxa"/>
      <w:tblInd w:w="5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4"/>
      <w:gridCol w:w="2772"/>
      <w:gridCol w:w="2007"/>
      <w:gridCol w:w="1625"/>
    </w:tblGrid>
    <w:tr w:rsidR="00F26CD5" w14:paraId="09FC7FAD" w14:textId="77777777" w:rsidTr="00F26CD5">
      <w:trPr>
        <w:trHeight w:val="582"/>
      </w:trPr>
      <w:tc>
        <w:tcPr>
          <w:tcW w:w="3824" w:type="dxa"/>
          <w:vAlign w:val="center"/>
        </w:tcPr>
        <w:p w14:paraId="27E7B8C4" w14:textId="77777777" w:rsidR="00B509CE" w:rsidRPr="00B509CE" w:rsidRDefault="00C10B23" w:rsidP="00C10B23">
          <w:pPr>
            <w:pStyle w:val="Header"/>
            <w:spacing w:before="240" w:after="240"/>
            <w:jc w:val="left"/>
          </w:pPr>
          <w:r w:rsidRPr="00B509C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F995262" wp14:editId="47AFA077">
                    <wp:simplePos x="0" y="0"/>
                    <wp:positionH relativeFrom="column">
                      <wp:posOffset>55245</wp:posOffset>
                    </wp:positionH>
                    <wp:positionV relativeFrom="paragraph">
                      <wp:posOffset>64135</wp:posOffset>
                    </wp:positionV>
                    <wp:extent cx="328930" cy="328930"/>
                    <wp:effectExtent l="0" t="0" r="0" b="0"/>
                    <wp:wrapThrough wrapText="bothSides">
                      <wp:wrapPolygon edited="0">
                        <wp:start x="3753" y="0"/>
                        <wp:lineTo x="0" y="3753"/>
                        <wp:lineTo x="0" y="16263"/>
                        <wp:lineTo x="2502" y="20015"/>
                        <wp:lineTo x="17514" y="20015"/>
                        <wp:lineTo x="20015" y="16263"/>
                        <wp:lineTo x="20015" y="3753"/>
                        <wp:lineTo x="16263" y="0"/>
                        <wp:lineTo x="3753" y="0"/>
                      </wp:wrapPolygon>
                    </wp:wrapThrough>
                    <wp:docPr id="12" name="Group 322" descr="Email ico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329184" cy="329184"/>
                            </a:xfrm>
                          </wpg:grpSpPr>
                          <wps:wsp>
                            <wps:cNvPr id="13" name="Oval 13"/>
                            <wps:cNvSpPr/>
                            <wps:spPr>
                              <a:xfrm>
                                <a:off x="0" y="0"/>
                                <a:ext cx="329184" cy="3291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reeform 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057" y="87598"/>
                                <a:ext cx="206375" cy="153988"/>
                              </a:xfrm>
                              <a:custGeom>
                                <a:avLst/>
                                <a:gdLst>
                                  <a:gd name="T0" fmla="*/ 56 w 2082"/>
                                  <a:gd name="T1" fmla="*/ 1237 h 1560"/>
                                  <a:gd name="T2" fmla="*/ 67 w 2082"/>
                                  <a:gd name="T3" fmla="*/ 1315 h 1560"/>
                                  <a:gd name="T4" fmla="*/ 99 w 2082"/>
                                  <a:gd name="T5" fmla="*/ 1383 h 1560"/>
                                  <a:gd name="T6" fmla="*/ 147 w 2082"/>
                                  <a:gd name="T7" fmla="*/ 1438 h 1560"/>
                                  <a:gd name="T8" fmla="*/ 210 w 2082"/>
                                  <a:gd name="T9" fmla="*/ 1479 h 1560"/>
                                  <a:gd name="T10" fmla="*/ 282 w 2082"/>
                                  <a:gd name="T11" fmla="*/ 1501 h 1560"/>
                                  <a:gd name="T12" fmla="*/ 1760 w 2082"/>
                                  <a:gd name="T13" fmla="*/ 1503 h 1560"/>
                                  <a:gd name="T14" fmla="*/ 1837 w 2082"/>
                                  <a:gd name="T15" fmla="*/ 1493 h 1560"/>
                                  <a:gd name="T16" fmla="*/ 1905 w 2082"/>
                                  <a:gd name="T17" fmla="*/ 1461 h 1560"/>
                                  <a:gd name="T18" fmla="*/ 1961 w 2082"/>
                                  <a:gd name="T19" fmla="*/ 1412 h 1560"/>
                                  <a:gd name="T20" fmla="*/ 2002 w 2082"/>
                                  <a:gd name="T21" fmla="*/ 1350 h 1560"/>
                                  <a:gd name="T22" fmla="*/ 2023 w 2082"/>
                                  <a:gd name="T23" fmla="*/ 1277 h 1560"/>
                                  <a:gd name="T24" fmla="*/ 2026 w 2082"/>
                                  <a:gd name="T25" fmla="*/ 482 h 1560"/>
                                  <a:gd name="T26" fmla="*/ 1034 w 2082"/>
                                  <a:gd name="T27" fmla="*/ 1013 h 1560"/>
                                  <a:gd name="T28" fmla="*/ 322 w 2082"/>
                                  <a:gd name="T29" fmla="*/ 56 h 1560"/>
                                  <a:gd name="T30" fmla="*/ 244 w 2082"/>
                                  <a:gd name="T31" fmla="*/ 68 h 1560"/>
                                  <a:gd name="T32" fmla="*/ 176 w 2082"/>
                                  <a:gd name="T33" fmla="*/ 100 h 1560"/>
                                  <a:gd name="T34" fmla="*/ 121 w 2082"/>
                                  <a:gd name="T35" fmla="*/ 149 h 1560"/>
                                  <a:gd name="T36" fmla="*/ 81 w 2082"/>
                                  <a:gd name="T37" fmla="*/ 211 h 1560"/>
                                  <a:gd name="T38" fmla="*/ 59 w 2082"/>
                                  <a:gd name="T39" fmla="*/ 283 h 1560"/>
                                  <a:gd name="T40" fmla="*/ 56 w 2082"/>
                                  <a:gd name="T41" fmla="*/ 449 h 1560"/>
                                  <a:gd name="T42" fmla="*/ 2026 w 2082"/>
                                  <a:gd name="T43" fmla="*/ 449 h 1560"/>
                                  <a:gd name="T44" fmla="*/ 2023 w 2082"/>
                                  <a:gd name="T45" fmla="*/ 283 h 1560"/>
                                  <a:gd name="T46" fmla="*/ 2002 w 2082"/>
                                  <a:gd name="T47" fmla="*/ 211 h 1560"/>
                                  <a:gd name="T48" fmla="*/ 1961 w 2082"/>
                                  <a:gd name="T49" fmla="*/ 149 h 1560"/>
                                  <a:gd name="T50" fmla="*/ 1905 w 2082"/>
                                  <a:gd name="T51" fmla="*/ 100 h 1560"/>
                                  <a:gd name="T52" fmla="*/ 1837 w 2082"/>
                                  <a:gd name="T53" fmla="*/ 68 h 1560"/>
                                  <a:gd name="T54" fmla="*/ 1760 w 2082"/>
                                  <a:gd name="T55" fmla="*/ 56 h 1560"/>
                                  <a:gd name="T56" fmla="*/ 322 w 2082"/>
                                  <a:gd name="T57" fmla="*/ 0 h 1560"/>
                                  <a:gd name="T58" fmla="*/ 1803 w 2082"/>
                                  <a:gd name="T59" fmla="*/ 4 h 1560"/>
                                  <a:gd name="T60" fmla="*/ 1883 w 2082"/>
                                  <a:gd name="T61" fmla="*/ 26 h 1560"/>
                                  <a:gd name="T62" fmla="*/ 1957 w 2082"/>
                                  <a:gd name="T63" fmla="*/ 68 h 1560"/>
                                  <a:gd name="T64" fmla="*/ 2016 w 2082"/>
                                  <a:gd name="T65" fmla="*/ 127 h 1560"/>
                                  <a:gd name="T66" fmla="*/ 2058 w 2082"/>
                                  <a:gd name="T67" fmla="*/ 199 h 1560"/>
                                  <a:gd name="T68" fmla="*/ 2079 w 2082"/>
                                  <a:gd name="T69" fmla="*/ 280 h 1560"/>
                                  <a:gd name="T70" fmla="*/ 2082 w 2082"/>
                                  <a:gd name="T71" fmla="*/ 1237 h 1560"/>
                                  <a:gd name="T72" fmla="*/ 2074 w 2082"/>
                                  <a:gd name="T73" fmla="*/ 1310 h 1560"/>
                                  <a:gd name="T74" fmla="*/ 2051 w 2082"/>
                                  <a:gd name="T75" fmla="*/ 1378 h 1560"/>
                                  <a:gd name="T76" fmla="*/ 2012 w 2082"/>
                                  <a:gd name="T77" fmla="*/ 1438 h 1560"/>
                                  <a:gd name="T78" fmla="*/ 1961 w 2082"/>
                                  <a:gd name="T79" fmla="*/ 1490 h 1560"/>
                                  <a:gd name="T80" fmla="*/ 1900 w 2082"/>
                                  <a:gd name="T81" fmla="*/ 1528 h 1560"/>
                                  <a:gd name="T82" fmla="*/ 1832 w 2082"/>
                                  <a:gd name="T83" fmla="*/ 1551 h 1560"/>
                                  <a:gd name="T84" fmla="*/ 1760 w 2082"/>
                                  <a:gd name="T85" fmla="*/ 1560 h 1560"/>
                                  <a:gd name="T86" fmla="*/ 278 w 2082"/>
                                  <a:gd name="T87" fmla="*/ 1557 h 1560"/>
                                  <a:gd name="T88" fmla="*/ 195 w 2082"/>
                                  <a:gd name="T89" fmla="*/ 1535 h 1560"/>
                                  <a:gd name="T90" fmla="*/ 124 w 2082"/>
                                  <a:gd name="T91" fmla="*/ 1493 h 1560"/>
                                  <a:gd name="T92" fmla="*/ 66 w 2082"/>
                                  <a:gd name="T93" fmla="*/ 1434 h 1560"/>
                                  <a:gd name="T94" fmla="*/ 24 w 2082"/>
                                  <a:gd name="T95" fmla="*/ 1363 h 1560"/>
                                  <a:gd name="T96" fmla="*/ 2 w 2082"/>
                                  <a:gd name="T97" fmla="*/ 1281 h 1560"/>
                                  <a:gd name="T98" fmla="*/ 0 w 2082"/>
                                  <a:gd name="T99" fmla="*/ 322 h 1560"/>
                                  <a:gd name="T100" fmla="*/ 11 w 2082"/>
                                  <a:gd name="T101" fmla="*/ 237 h 1560"/>
                                  <a:gd name="T102" fmla="*/ 43 w 2082"/>
                                  <a:gd name="T103" fmla="*/ 160 h 1560"/>
                                  <a:gd name="T104" fmla="*/ 94 w 2082"/>
                                  <a:gd name="T105" fmla="*/ 95 h 1560"/>
                                  <a:gd name="T106" fmla="*/ 159 w 2082"/>
                                  <a:gd name="T107" fmla="*/ 44 h 1560"/>
                                  <a:gd name="T108" fmla="*/ 236 w 2082"/>
                                  <a:gd name="T109" fmla="*/ 12 h 1560"/>
                                  <a:gd name="T110" fmla="*/ 322 w 2082"/>
                                  <a:gd name="T111" fmla="*/ 0 h 15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082" h="1560">
                                    <a:moveTo>
                                      <a:pt x="56" y="482"/>
                                    </a:moveTo>
                                    <a:lnTo>
                                      <a:pt x="56" y="1237"/>
                                    </a:lnTo>
                                    <a:lnTo>
                                      <a:pt x="59" y="1277"/>
                                    </a:lnTo>
                                    <a:lnTo>
                                      <a:pt x="67" y="1315"/>
                                    </a:lnTo>
                                    <a:lnTo>
                                      <a:pt x="81" y="1350"/>
                                    </a:lnTo>
                                    <a:lnTo>
                                      <a:pt x="99" y="1383"/>
                                    </a:lnTo>
                                    <a:lnTo>
                                      <a:pt x="121" y="1412"/>
                                    </a:lnTo>
                                    <a:lnTo>
                                      <a:pt x="147" y="1438"/>
                                    </a:lnTo>
                                    <a:lnTo>
                                      <a:pt x="176" y="1461"/>
                                    </a:lnTo>
                                    <a:lnTo>
                                      <a:pt x="210" y="1479"/>
                                    </a:lnTo>
                                    <a:lnTo>
                                      <a:pt x="244" y="1493"/>
                                    </a:lnTo>
                                    <a:lnTo>
                                      <a:pt x="282" y="1501"/>
                                    </a:lnTo>
                                    <a:lnTo>
                                      <a:pt x="322" y="1503"/>
                                    </a:lnTo>
                                    <a:lnTo>
                                      <a:pt x="1760" y="1503"/>
                                    </a:lnTo>
                                    <a:lnTo>
                                      <a:pt x="1800" y="1501"/>
                                    </a:lnTo>
                                    <a:lnTo>
                                      <a:pt x="1837" y="1493"/>
                                    </a:lnTo>
                                    <a:lnTo>
                                      <a:pt x="1873" y="1479"/>
                                    </a:lnTo>
                                    <a:lnTo>
                                      <a:pt x="1905" y="1461"/>
                                    </a:lnTo>
                                    <a:lnTo>
                                      <a:pt x="1935" y="1438"/>
                                    </a:lnTo>
                                    <a:lnTo>
                                      <a:pt x="1961" y="1412"/>
                                    </a:lnTo>
                                    <a:lnTo>
                                      <a:pt x="1984" y="1383"/>
                                    </a:lnTo>
                                    <a:lnTo>
                                      <a:pt x="2002" y="1350"/>
                                    </a:lnTo>
                                    <a:lnTo>
                                      <a:pt x="2015" y="1315"/>
                                    </a:lnTo>
                                    <a:lnTo>
                                      <a:pt x="2023" y="1277"/>
                                    </a:lnTo>
                                    <a:lnTo>
                                      <a:pt x="2026" y="1237"/>
                                    </a:lnTo>
                                    <a:lnTo>
                                      <a:pt x="2026" y="482"/>
                                    </a:lnTo>
                                    <a:lnTo>
                                      <a:pt x="1049" y="1013"/>
                                    </a:lnTo>
                                    <a:lnTo>
                                      <a:pt x="1034" y="1013"/>
                                    </a:lnTo>
                                    <a:lnTo>
                                      <a:pt x="56" y="482"/>
                                    </a:lnTo>
                                    <a:close/>
                                    <a:moveTo>
                                      <a:pt x="322" y="56"/>
                                    </a:moveTo>
                                    <a:lnTo>
                                      <a:pt x="282" y="59"/>
                                    </a:lnTo>
                                    <a:lnTo>
                                      <a:pt x="244" y="68"/>
                                    </a:lnTo>
                                    <a:lnTo>
                                      <a:pt x="210" y="81"/>
                                    </a:lnTo>
                                    <a:lnTo>
                                      <a:pt x="176" y="100"/>
                                    </a:lnTo>
                                    <a:lnTo>
                                      <a:pt x="147" y="122"/>
                                    </a:lnTo>
                                    <a:lnTo>
                                      <a:pt x="121" y="149"/>
                                    </a:lnTo>
                                    <a:lnTo>
                                      <a:pt x="99" y="179"/>
                                    </a:lnTo>
                                    <a:lnTo>
                                      <a:pt x="81" y="211"/>
                                    </a:lnTo>
                                    <a:lnTo>
                                      <a:pt x="67" y="247"/>
                                    </a:lnTo>
                                    <a:lnTo>
                                      <a:pt x="59" y="283"/>
                                    </a:lnTo>
                                    <a:lnTo>
                                      <a:pt x="56" y="322"/>
                                    </a:lnTo>
                                    <a:lnTo>
                                      <a:pt x="56" y="449"/>
                                    </a:lnTo>
                                    <a:lnTo>
                                      <a:pt x="1039" y="984"/>
                                    </a:lnTo>
                                    <a:lnTo>
                                      <a:pt x="2026" y="449"/>
                                    </a:lnTo>
                                    <a:lnTo>
                                      <a:pt x="2026" y="322"/>
                                    </a:lnTo>
                                    <a:lnTo>
                                      <a:pt x="2023" y="283"/>
                                    </a:lnTo>
                                    <a:lnTo>
                                      <a:pt x="2015" y="247"/>
                                    </a:lnTo>
                                    <a:lnTo>
                                      <a:pt x="2002" y="211"/>
                                    </a:lnTo>
                                    <a:lnTo>
                                      <a:pt x="1984" y="179"/>
                                    </a:lnTo>
                                    <a:lnTo>
                                      <a:pt x="1961" y="149"/>
                                    </a:lnTo>
                                    <a:lnTo>
                                      <a:pt x="1935" y="122"/>
                                    </a:lnTo>
                                    <a:lnTo>
                                      <a:pt x="1905" y="100"/>
                                    </a:lnTo>
                                    <a:lnTo>
                                      <a:pt x="1873" y="81"/>
                                    </a:lnTo>
                                    <a:lnTo>
                                      <a:pt x="1837" y="68"/>
                                    </a:lnTo>
                                    <a:lnTo>
                                      <a:pt x="1800" y="59"/>
                                    </a:lnTo>
                                    <a:lnTo>
                                      <a:pt x="1760" y="56"/>
                                    </a:lnTo>
                                    <a:lnTo>
                                      <a:pt x="322" y="56"/>
                                    </a:lnTo>
                                    <a:close/>
                                    <a:moveTo>
                                      <a:pt x="322" y="0"/>
                                    </a:moveTo>
                                    <a:lnTo>
                                      <a:pt x="1760" y="0"/>
                                    </a:lnTo>
                                    <a:lnTo>
                                      <a:pt x="1803" y="4"/>
                                    </a:lnTo>
                                    <a:lnTo>
                                      <a:pt x="1844" y="12"/>
                                    </a:lnTo>
                                    <a:lnTo>
                                      <a:pt x="1883" y="26"/>
                                    </a:lnTo>
                                    <a:lnTo>
                                      <a:pt x="1921" y="44"/>
                                    </a:lnTo>
                                    <a:lnTo>
                                      <a:pt x="1957" y="68"/>
                                    </a:lnTo>
                                    <a:lnTo>
                                      <a:pt x="1988" y="95"/>
                                    </a:lnTo>
                                    <a:lnTo>
                                      <a:pt x="2016" y="127"/>
                                    </a:lnTo>
                                    <a:lnTo>
                                      <a:pt x="2039" y="163"/>
                                    </a:lnTo>
                                    <a:lnTo>
                                      <a:pt x="2058" y="199"/>
                                    </a:lnTo>
                                    <a:lnTo>
                                      <a:pt x="2072" y="239"/>
                                    </a:lnTo>
                                    <a:lnTo>
                                      <a:pt x="2079" y="280"/>
                                    </a:lnTo>
                                    <a:lnTo>
                                      <a:pt x="2082" y="322"/>
                                    </a:lnTo>
                                    <a:lnTo>
                                      <a:pt x="2082" y="1237"/>
                                    </a:lnTo>
                                    <a:lnTo>
                                      <a:pt x="2080" y="1274"/>
                                    </a:lnTo>
                                    <a:lnTo>
                                      <a:pt x="2074" y="1310"/>
                                    </a:lnTo>
                                    <a:lnTo>
                                      <a:pt x="2065" y="1344"/>
                                    </a:lnTo>
                                    <a:lnTo>
                                      <a:pt x="2051" y="1378"/>
                                    </a:lnTo>
                                    <a:lnTo>
                                      <a:pt x="2033" y="1409"/>
                                    </a:lnTo>
                                    <a:lnTo>
                                      <a:pt x="2012" y="1438"/>
                                    </a:lnTo>
                                    <a:lnTo>
                                      <a:pt x="1988" y="1466"/>
                                    </a:lnTo>
                                    <a:lnTo>
                                      <a:pt x="1961" y="1490"/>
                                    </a:lnTo>
                                    <a:lnTo>
                                      <a:pt x="1932" y="1511"/>
                                    </a:lnTo>
                                    <a:lnTo>
                                      <a:pt x="1900" y="1528"/>
                                    </a:lnTo>
                                    <a:lnTo>
                                      <a:pt x="1867" y="1542"/>
                                    </a:lnTo>
                                    <a:lnTo>
                                      <a:pt x="1832" y="1551"/>
                                    </a:lnTo>
                                    <a:lnTo>
                                      <a:pt x="1796" y="1558"/>
                                    </a:lnTo>
                                    <a:lnTo>
                                      <a:pt x="1760" y="1560"/>
                                    </a:lnTo>
                                    <a:lnTo>
                                      <a:pt x="322" y="1560"/>
                                    </a:lnTo>
                                    <a:lnTo>
                                      <a:pt x="278" y="1557"/>
                                    </a:lnTo>
                                    <a:lnTo>
                                      <a:pt x="236" y="1548"/>
                                    </a:lnTo>
                                    <a:lnTo>
                                      <a:pt x="195" y="1535"/>
                                    </a:lnTo>
                                    <a:lnTo>
                                      <a:pt x="159" y="1516"/>
                                    </a:lnTo>
                                    <a:lnTo>
                                      <a:pt x="124" y="1493"/>
                                    </a:lnTo>
                                    <a:lnTo>
                                      <a:pt x="94" y="1466"/>
                                    </a:lnTo>
                                    <a:lnTo>
                                      <a:pt x="66" y="1434"/>
                                    </a:lnTo>
                                    <a:lnTo>
                                      <a:pt x="43" y="1400"/>
                                    </a:lnTo>
                                    <a:lnTo>
                                      <a:pt x="24" y="1363"/>
                                    </a:lnTo>
                                    <a:lnTo>
                                      <a:pt x="11" y="1323"/>
                                    </a:lnTo>
                                    <a:lnTo>
                                      <a:pt x="2" y="1281"/>
                                    </a:lnTo>
                                    <a:lnTo>
                                      <a:pt x="0" y="1237"/>
                                    </a:lnTo>
                                    <a:lnTo>
                                      <a:pt x="0" y="322"/>
                                    </a:lnTo>
                                    <a:lnTo>
                                      <a:pt x="2" y="279"/>
                                    </a:lnTo>
                                    <a:lnTo>
                                      <a:pt x="11" y="237"/>
                                    </a:lnTo>
                                    <a:lnTo>
                                      <a:pt x="24" y="197"/>
                                    </a:lnTo>
                                    <a:lnTo>
                                      <a:pt x="43" y="160"/>
                                    </a:lnTo>
                                    <a:lnTo>
                                      <a:pt x="66" y="126"/>
                                    </a:lnTo>
                                    <a:lnTo>
                                      <a:pt x="94" y="95"/>
                                    </a:lnTo>
                                    <a:lnTo>
                                      <a:pt x="124" y="68"/>
                                    </a:lnTo>
                                    <a:lnTo>
                                      <a:pt x="159" y="44"/>
                                    </a:lnTo>
                                    <a:lnTo>
                                      <a:pt x="195" y="26"/>
                                    </a:lnTo>
                                    <a:lnTo>
                                      <a:pt x="236" y="12"/>
                                    </a:lnTo>
                                    <a:lnTo>
                                      <a:pt x="278" y="4"/>
                                    </a:lnTo>
                                    <a:lnTo>
                                      <a:pt x="3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574184" id="Group 322" o:spid="_x0000_s1026" alt="Email icon" style="position:absolute;margin-left:4.35pt;margin-top:5.05pt;width:25.9pt;height:25.9pt;z-index:-251653120;mso-width-relative:margin;mso-height-relative:margin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">
                    <v:oval id="Oval 13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5b9bd5 [3204]" stroked="f" strokeweight="1pt">
                      <v:stroke joinstyle="miter"/>
                    </v:oval>
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546a [3215]" strokecolor="#44546a [3215]" strokeweight="0">
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<o:lock v:ext="edit" verticies="t"/>
                    </v:shape>
                    <w10:wrap type="through"/>
                  </v:group>
                </w:pict>
              </mc:Fallback>
            </mc:AlternateContent>
          </w:r>
          <w:r w:rsidRPr="00B509CE">
            <w:t xml:space="preserve"> Jaykul@HuddledMasses.org</w:t>
          </w:r>
        </w:p>
      </w:tc>
      <w:tc>
        <w:tcPr>
          <w:tcW w:w="2772" w:type="dxa"/>
          <w:vAlign w:val="center"/>
        </w:tcPr>
        <w:p w14:paraId="7FA7F025" w14:textId="77777777" w:rsidR="00B509CE" w:rsidRPr="00B509CE" w:rsidRDefault="00B509CE" w:rsidP="00C10B23">
          <w:pPr>
            <w:pStyle w:val="Header"/>
            <w:spacing w:before="240" w:after="240"/>
            <w:jc w:val="left"/>
          </w:pPr>
          <w:r w:rsidRPr="00B509C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1F6BD14" wp14:editId="35EBC496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67945</wp:posOffset>
                    </wp:positionV>
                    <wp:extent cx="328930" cy="328930"/>
                    <wp:effectExtent l="0" t="0" r="0" b="0"/>
                    <wp:wrapThrough wrapText="bothSides">
                      <wp:wrapPolygon edited="0">
                        <wp:start x="3753" y="0"/>
                        <wp:lineTo x="0" y="3753"/>
                        <wp:lineTo x="0" y="16263"/>
                        <wp:lineTo x="2502" y="20015"/>
                        <wp:lineTo x="17514" y="20015"/>
                        <wp:lineTo x="20015" y="16263"/>
                        <wp:lineTo x="20015" y="3753"/>
                        <wp:lineTo x="16263" y="0"/>
                        <wp:lineTo x="3753" y="0"/>
                      </wp:wrapPolygon>
                    </wp:wrapThrough>
                    <wp:docPr id="15" name="Group 303" descr="Telephone ico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338328" cy="338328"/>
                            </a:xfrm>
                          </wpg:grpSpPr>
                          <wps:wsp>
                            <wps:cNvPr id="16" name="Oval 16"/>
                            <wps:cNvSpPr/>
                            <wps:spPr>
                              <a:xfrm>
                                <a:off x="0" y="0"/>
                                <a:ext cx="338328" cy="33832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245" y="92170"/>
                                <a:ext cx="223838" cy="153988"/>
                              </a:xfrm>
                              <a:custGeom>
                                <a:avLst/>
                                <a:gdLst>
                                  <a:gd name="T0" fmla="*/ 1429 w 2265"/>
                                  <a:gd name="T1" fmla="*/ 1378 h 1560"/>
                                  <a:gd name="T2" fmla="*/ 1119 w 2265"/>
                                  <a:gd name="T3" fmla="*/ 1260 h 1560"/>
                                  <a:gd name="T4" fmla="*/ 1177 w 2265"/>
                                  <a:gd name="T5" fmla="*/ 1362 h 1560"/>
                                  <a:gd name="T6" fmla="*/ 800 w 2265"/>
                                  <a:gd name="T7" fmla="*/ 1289 h 1560"/>
                                  <a:gd name="T8" fmla="*/ 913 w 2265"/>
                                  <a:gd name="T9" fmla="*/ 1320 h 1560"/>
                                  <a:gd name="T10" fmla="*/ 1501 w 2265"/>
                                  <a:gd name="T11" fmla="*/ 1320 h 1560"/>
                                  <a:gd name="T12" fmla="*/ 1324 w 2265"/>
                                  <a:gd name="T13" fmla="*/ 1320 h 1560"/>
                                  <a:gd name="T14" fmla="*/ 1220 w 2265"/>
                                  <a:gd name="T15" fmla="*/ 1296 h 1560"/>
                                  <a:gd name="T16" fmla="*/ 1055 w 2265"/>
                                  <a:gd name="T17" fmla="*/ 1359 h 1560"/>
                                  <a:gd name="T18" fmla="*/ 928 w 2265"/>
                                  <a:gd name="T19" fmla="*/ 1275 h 1560"/>
                                  <a:gd name="T20" fmla="*/ 775 w 2265"/>
                                  <a:gd name="T21" fmla="*/ 1364 h 1560"/>
                                  <a:gd name="T22" fmla="*/ 1370 w 2265"/>
                                  <a:gd name="T23" fmla="*/ 1065 h 1560"/>
                                  <a:gd name="T24" fmla="*/ 1472 w 2265"/>
                                  <a:gd name="T25" fmla="*/ 1123 h 1560"/>
                                  <a:gd name="T26" fmla="*/ 1078 w 2265"/>
                                  <a:gd name="T27" fmla="*/ 1092 h 1560"/>
                                  <a:gd name="T28" fmla="*/ 1193 w 2265"/>
                                  <a:gd name="T29" fmla="*/ 1089 h 1560"/>
                                  <a:gd name="T30" fmla="*/ 803 w 2265"/>
                                  <a:gd name="T31" fmla="*/ 1143 h 1560"/>
                                  <a:gd name="T32" fmla="*/ 883 w 2265"/>
                                  <a:gd name="T33" fmla="*/ 1055 h 1560"/>
                                  <a:gd name="T34" fmla="*/ 1457 w 2265"/>
                                  <a:gd name="T35" fmla="*/ 1185 h 1560"/>
                                  <a:gd name="T36" fmla="*/ 1357 w 2265"/>
                                  <a:gd name="T37" fmla="*/ 1038 h 1560"/>
                                  <a:gd name="T38" fmla="*/ 1197 w 2265"/>
                                  <a:gd name="T39" fmla="*/ 1171 h 1560"/>
                                  <a:gd name="T40" fmla="*/ 1089 w 2265"/>
                                  <a:gd name="T41" fmla="*/ 1031 h 1560"/>
                                  <a:gd name="T42" fmla="*/ 897 w 2265"/>
                                  <a:gd name="T43" fmla="*/ 1185 h 1560"/>
                                  <a:gd name="T44" fmla="*/ 796 w 2265"/>
                                  <a:gd name="T45" fmla="*/ 1038 h 1560"/>
                                  <a:gd name="T46" fmla="*/ 1383 w 2265"/>
                                  <a:gd name="T47" fmla="*/ 948 h 1560"/>
                                  <a:gd name="T48" fmla="*/ 1429 w 2265"/>
                                  <a:gd name="T49" fmla="*/ 838 h 1560"/>
                                  <a:gd name="T50" fmla="*/ 1134 w 2265"/>
                                  <a:gd name="T51" fmla="*/ 958 h 1560"/>
                                  <a:gd name="T52" fmla="*/ 833 w 2265"/>
                                  <a:gd name="T53" fmla="*/ 839 h 1560"/>
                                  <a:gd name="T54" fmla="*/ 896 w 2265"/>
                                  <a:gd name="T55" fmla="*/ 939 h 1560"/>
                                  <a:gd name="T56" fmla="*/ 1468 w 2265"/>
                                  <a:gd name="T57" fmla="*/ 826 h 1560"/>
                                  <a:gd name="T58" fmla="*/ 1357 w 2265"/>
                                  <a:gd name="T59" fmla="*/ 965 h 1560"/>
                                  <a:gd name="T60" fmla="*/ 1155 w 2265"/>
                                  <a:gd name="T61" fmla="*/ 809 h 1560"/>
                                  <a:gd name="T62" fmla="*/ 1110 w 2265"/>
                                  <a:gd name="T63" fmla="*/ 981 h 1560"/>
                                  <a:gd name="T64" fmla="*/ 851 w 2265"/>
                                  <a:gd name="T65" fmla="*/ 807 h 1560"/>
                                  <a:gd name="T66" fmla="*/ 851 w 2265"/>
                                  <a:gd name="T67" fmla="*/ 984 h 1560"/>
                                  <a:gd name="T68" fmla="*/ 832 w 2265"/>
                                  <a:gd name="T69" fmla="*/ 809 h 1560"/>
                                  <a:gd name="T70" fmla="*/ 459 w 2265"/>
                                  <a:gd name="T71" fmla="*/ 936 h 1560"/>
                                  <a:gd name="T72" fmla="*/ 229 w 2265"/>
                                  <a:gd name="T73" fmla="*/ 1169 h 1560"/>
                                  <a:gd name="T74" fmla="*/ 442 w 2265"/>
                                  <a:gd name="T75" fmla="*/ 1491 h 1560"/>
                                  <a:gd name="T76" fmla="*/ 2035 w 2265"/>
                                  <a:gd name="T77" fmla="*/ 1247 h 1560"/>
                                  <a:gd name="T78" fmla="*/ 1950 w 2265"/>
                                  <a:gd name="T79" fmla="*/ 945 h 1560"/>
                                  <a:gd name="T80" fmla="*/ 1557 w 2265"/>
                                  <a:gd name="T81" fmla="*/ 686 h 1560"/>
                                  <a:gd name="T82" fmla="*/ 198 w 2265"/>
                                  <a:gd name="T83" fmla="*/ 165 h 1560"/>
                                  <a:gd name="T84" fmla="*/ 59 w 2265"/>
                                  <a:gd name="T85" fmla="*/ 499 h 1560"/>
                                  <a:gd name="T86" fmla="*/ 71 w 2265"/>
                                  <a:gd name="T87" fmla="*/ 685 h 1560"/>
                                  <a:gd name="T88" fmla="*/ 287 w 2265"/>
                                  <a:gd name="T89" fmla="*/ 883 h 1560"/>
                                  <a:gd name="T90" fmla="*/ 637 w 2265"/>
                                  <a:gd name="T91" fmla="*/ 718 h 1560"/>
                                  <a:gd name="T92" fmla="*/ 1739 w 2265"/>
                                  <a:gd name="T93" fmla="*/ 844 h 1560"/>
                                  <a:gd name="T94" fmla="*/ 2136 w 2265"/>
                                  <a:gd name="T95" fmla="*/ 786 h 1560"/>
                                  <a:gd name="T96" fmla="*/ 2204 w 2265"/>
                                  <a:gd name="T97" fmla="*/ 656 h 1560"/>
                                  <a:gd name="T98" fmla="*/ 2171 w 2265"/>
                                  <a:gd name="T99" fmla="*/ 331 h 1560"/>
                                  <a:gd name="T100" fmla="*/ 1825 w 2265"/>
                                  <a:gd name="T101" fmla="*/ 58 h 1560"/>
                                  <a:gd name="T102" fmla="*/ 2147 w 2265"/>
                                  <a:gd name="T103" fmla="*/ 171 h 1560"/>
                                  <a:gd name="T104" fmla="*/ 2229 w 2265"/>
                                  <a:gd name="T105" fmla="*/ 749 h 1560"/>
                                  <a:gd name="T106" fmla="*/ 2082 w 2265"/>
                                  <a:gd name="T107" fmla="*/ 1082 h 1560"/>
                                  <a:gd name="T108" fmla="*/ 1955 w 2265"/>
                                  <a:gd name="T109" fmla="*/ 1486 h 1560"/>
                                  <a:gd name="T110" fmla="*/ 246 w 2265"/>
                                  <a:gd name="T111" fmla="*/ 1421 h 1560"/>
                                  <a:gd name="T112" fmla="*/ 219 w 2265"/>
                                  <a:gd name="T113" fmla="*/ 974 h 1560"/>
                                  <a:gd name="T114" fmla="*/ 1 w 2265"/>
                                  <a:gd name="T115" fmla="*/ 526 h 1560"/>
                                  <a:gd name="T116" fmla="*/ 245 w 2265"/>
                                  <a:gd name="T117" fmla="*/ 59 h 15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265" h="1560">
                                    <a:moveTo>
                                      <a:pt x="1412" y="1258"/>
                                    </a:moveTo>
                                    <a:lnTo>
                                      <a:pt x="1396" y="1260"/>
                                    </a:lnTo>
                                    <a:lnTo>
                                      <a:pt x="1383" y="1268"/>
                                    </a:lnTo>
                                    <a:lnTo>
                                      <a:pt x="1370" y="1277"/>
                                    </a:lnTo>
                                    <a:lnTo>
                                      <a:pt x="1361" y="1290"/>
                                    </a:lnTo>
                                    <a:lnTo>
                                      <a:pt x="1355" y="1304"/>
                                    </a:lnTo>
                                    <a:lnTo>
                                      <a:pt x="1353" y="1320"/>
                                    </a:lnTo>
                                    <a:lnTo>
                                      <a:pt x="1356" y="1339"/>
                                    </a:lnTo>
                                    <a:lnTo>
                                      <a:pt x="1365" y="1356"/>
                                    </a:lnTo>
                                    <a:lnTo>
                                      <a:pt x="1377" y="1368"/>
                                    </a:lnTo>
                                    <a:lnTo>
                                      <a:pt x="1393" y="1377"/>
                                    </a:lnTo>
                                    <a:lnTo>
                                      <a:pt x="1412" y="1380"/>
                                    </a:lnTo>
                                    <a:lnTo>
                                      <a:pt x="1429" y="1378"/>
                                    </a:lnTo>
                                    <a:lnTo>
                                      <a:pt x="1444" y="1371"/>
                                    </a:lnTo>
                                    <a:lnTo>
                                      <a:pt x="1456" y="1362"/>
                                    </a:lnTo>
                                    <a:lnTo>
                                      <a:pt x="1466" y="1350"/>
                                    </a:lnTo>
                                    <a:lnTo>
                                      <a:pt x="1472" y="1336"/>
                                    </a:lnTo>
                                    <a:lnTo>
                                      <a:pt x="1474" y="1320"/>
                                    </a:lnTo>
                                    <a:lnTo>
                                      <a:pt x="1472" y="1304"/>
                                    </a:lnTo>
                                    <a:lnTo>
                                      <a:pt x="1466" y="1290"/>
                                    </a:lnTo>
                                    <a:lnTo>
                                      <a:pt x="1456" y="1277"/>
                                    </a:lnTo>
                                    <a:lnTo>
                                      <a:pt x="1444" y="1268"/>
                                    </a:lnTo>
                                    <a:lnTo>
                                      <a:pt x="1429" y="1260"/>
                                    </a:lnTo>
                                    <a:lnTo>
                                      <a:pt x="1412" y="1258"/>
                                    </a:lnTo>
                                    <a:close/>
                                    <a:moveTo>
                                      <a:pt x="1134" y="1258"/>
                                    </a:moveTo>
                                    <a:lnTo>
                                      <a:pt x="1119" y="1260"/>
                                    </a:lnTo>
                                    <a:lnTo>
                                      <a:pt x="1105" y="1268"/>
                                    </a:lnTo>
                                    <a:lnTo>
                                      <a:pt x="1093" y="1277"/>
                                    </a:lnTo>
                                    <a:lnTo>
                                      <a:pt x="1083" y="1290"/>
                                    </a:lnTo>
                                    <a:lnTo>
                                      <a:pt x="1078" y="1304"/>
                                    </a:lnTo>
                                    <a:lnTo>
                                      <a:pt x="1076" y="1320"/>
                                    </a:lnTo>
                                    <a:lnTo>
                                      <a:pt x="1079" y="1339"/>
                                    </a:lnTo>
                                    <a:lnTo>
                                      <a:pt x="1087" y="1356"/>
                                    </a:lnTo>
                                    <a:lnTo>
                                      <a:pt x="1100" y="1368"/>
                                    </a:lnTo>
                                    <a:lnTo>
                                      <a:pt x="1116" y="1377"/>
                                    </a:lnTo>
                                    <a:lnTo>
                                      <a:pt x="1134" y="1380"/>
                                    </a:lnTo>
                                    <a:lnTo>
                                      <a:pt x="1150" y="1378"/>
                                    </a:lnTo>
                                    <a:lnTo>
                                      <a:pt x="1165" y="1371"/>
                                    </a:lnTo>
                                    <a:lnTo>
                                      <a:pt x="1177" y="1362"/>
                                    </a:lnTo>
                                    <a:lnTo>
                                      <a:pt x="1188" y="1350"/>
                                    </a:lnTo>
                                    <a:lnTo>
                                      <a:pt x="1194" y="1336"/>
                                    </a:lnTo>
                                    <a:lnTo>
                                      <a:pt x="1196" y="1320"/>
                                    </a:lnTo>
                                    <a:lnTo>
                                      <a:pt x="1193" y="1301"/>
                                    </a:lnTo>
                                    <a:lnTo>
                                      <a:pt x="1184" y="1284"/>
                                    </a:lnTo>
                                    <a:lnTo>
                                      <a:pt x="1170" y="1271"/>
                                    </a:lnTo>
                                    <a:lnTo>
                                      <a:pt x="1153" y="1261"/>
                                    </a:lnTo>
                                    <a:lnTo>
                                      <a:pt x="1134" y="1258"/>
                                    </a:lnTo>
                                    <a:close/>
                                    <a:moveTo>
                                      <a:pt x="851" y="1258"/>
                                    </a:moveTo>
                                    <a:lnTo>
                                      <a:pt x="835" y="1260"/>
                                    </a:lnTo>
                                    <a:lnTo>
                                      <a:pt x="821" y="1267"/>
                                    </a:lnTo>
                                    <a:lnTo>
                                      <a:pt x="810" y="1276"/>
                                    </a:lnTo>
                                    <a:lnTo>
                                      <a:pt x="800" y="1289"/>
                                    </a:lnTo>
                                    <a:lnTo>
                                      <a:pt x="794" y="1303"/>
                                    </a:lnTo>
                                    <a:lnTo>
                                      <a:pt x="792" y="1320"/>
                                    </a:lnTo>
                                    <a:lnTo>
                                      <a:pt x="795" y="1339"/>
                                    </a:lnTo>
                                    <a:lnTo>
                                      <a:pt x="803" y="1356"/>
                                    </a:lnTo>
                                    <a:lnTo>
                                      <a:pt x="816" y="1368"/>
                                    </a:lnTo>
                                    <a:lnTo>
                                      <a:pt x="833" y="1377"/>
                                    </a:lnTo>
                                    <a:lnTo>
                                      <a:pt x="851" y="1380"/>
                                    </a:lnTo>
                                    <a:lnTo>
                                      <a:pt x="867" y="1378"/>
                                    </a:lnTo>
                                    <a:lnTo>
                                      <a:pt x="882" y="1371"/>
                                    </a:lnTo>
                                    <a:lnTo>
                                      <a:pt x="895" y="1362"/>
                                    </a:lnTo>
                                    <a:lnTo>
                                      <a:pt x="904" y="1350"/>
                                    </a:lnTo>
                                    <a:lnTo>
                                      <a:pt x="910" y="1336"/>
                                    </a:lnTo>
                                    <a:lnTo>
                                      <a:pt x="913" y="1320"/>
                                    </a:lnTo>
                                    <a:lnTo>
                                      <a:pt x="911" y="1304"/>
                                    </a:lnTo>
                                    <a:lnTo>
                                      <a:pt x="905" y="1290"/>
                                    </a:lnTo>
                                    <a:lnTo>
                                      <a:pt x="896" y="1277"/>
                                    </a:lnTo>
                                    <a:lnTo>
                                      <a:pt x="883" y="1268"/>
                                    </a:lnTo>
                                    <a:lnTo>
                                      <a:pt x="868" y="1260"/>
                                    </a:lnTo>
                                    <a:lnTo>
                                      <a:pt x="851" y="1258"/>
                                    </a:lnTo>
                                    <a:close/>
                                    <a:moveTo>
                                      <a:pt x="1412" y="1232"/>
                                    </a:moveTo>
                                    <a:lnTo>
                                      <a:pt x="1436" y="1235"/>
                                    </a:lnTo>
                                    <a:lnTo>
                                      <a:pt x="1457" y="1244"/>
                                    </a:lnTo>
                                    <a:lnTo>
                                      <a:pt x="1475" y="1257"/>
                                    </a:lnTo>
                                    <a:lnTo>
                                      <a:pt x="1489" y="1275"/>
                                    </a:lnTo>
                                    <a:lnTo>
                                      <a:pt x="1498" y="1296"/>
                                    </a:lnTo>
                                    <a:lnTo>
                                      <a:pt x="1501" y="1320"/>
                                    </a:lnTo>
                                    <a:lnTo>
                                      <a:pt x="1499" y="1340"/>
                                    </a:lnTo>
                                    <a:lnTo>
                                      <a:pt x="1492" y="1359"/>
                                    </a:lnTo>
                                    <a:lnTo>
                                      <a:pt x="1482" y="1376"/>
                                    </a:lnTo>
                                    <a:lnTo>
                                      <a:pt x="1468" y="1389"/>
                                    </a:lnTo>
                                    <a:lnTo>
                                      <a:pt x="1452" y="1400"/>
                                    </a:lnTo>
                                    <a:lnTo>
                                      <a:pt x="1433" y="1407"/>
                                    </a:lnTo>
                                    <a:lnTo>
                                      <a:pt x="1412" y="1409"/>
                                    </a:lnTo>
                                    <a:lnTo>
                                      <a:pt x="1389" y="1406"/>
                                    </a:lnTo>
                                    <a:lnTo>
                                      <a:pt x="1368" y="1396"/>
                                    </a:lnTo>
                                    <a:lnTo>
                                      <a:pt x="1350" y="1383"/>
                                    </a:lnTo>
                                    <a:lnTo>
                                      <a:pt x="1337" y="1364"/>
                                    </a:lnTo>
                                    <a:lnTo>
                                      <a:pt x="1327" y="1343"/>
                                    </a:lnTo>
                                    <a:lnTo>
                                      <a:pt x="1324" y="1320"/>
                                    </a:lnTo>
                                    <a:lnTo>
                                      <a:pt x="1326" y="1300"/>
                                    </a:lnTo>
                                    <a:lnTo>
                                      <a:pt x="1333" y="1281"/>
                                    </a:lnTo>
                                    <a:lnTo>
                                      <a:pt x="1344" y="1265"/>
                                    </a:lnTo>
                                    <a:lnTo>
                                      <a:pt x="1357" y="1251"/>
                                    </a:lnTo>
                                    <a:lnTo>
                                      <a:pt x="1374" y="1240"/>
                                    </a:lnTo>
                                    <a:lnTo>
                                      <a:pt x="1392" y="1234"/>
                                    </a:lnTo>
                                    <a:lnTo>
                                      <a:pt x="1412" y="1232"/>
                                    </a:lnTo>
                                    <a:close/>
                                    <a:moveTo>
                                      <a:pt x="1134" y="1232"/>
                                    </a:moveTo>
                                    <a:lnTo>
                                      <a:pt x="1158" y="1235"/>
                                    </a:lnTo>
                                    <a:lnTo>
                                      <a:pt x="1179" y="1244"/>
                                    </a:lnTo>
                                    <a:lnTo>
                                      <a:pt x="1197" y="1257"/>
                                    </a:lnTo>
                                    <a:lnTo>
                                      <a:pt x="1211" y="1275"/>
                                    </a:lnTo>
                                    <a:lnTo>
                                      <a:pt x="1220" y="1296"/>
                                    </a:lnTo>
                                    <a:lnTo>
                                      <a:pt x="1223" y="1320"/>
                                    </a:lnTo>
                                    <a:lnTo>
                                      <a:pt x="1221" y="1340"/>
                                    </a:lnTo>
                                    <a:lnTo>
                                      <a:pt x="1214" y="1359"/>
                                    </a:lnTo>
                                    <a:lnTo>
                                      <a:pt x="1204" y="1376"/>
                                    </a:lnTo>
                                    <a:lnTo>
                                      <a:pt x="1191" y="1389"/>
                                    </a:lnTo>
                                    <a:lnTo>
                                      <a:pt x="1174" y="1400"/>
                                    </a:lnTo>
                                    <a:lnTo>
                                      <a:pt x="1155" y="1407"/>
                                    </a:lnTo>
                                    <a:lnTo>
                                      <a:pt x="1134" y="1409"/>
                                    </a:lnTo>
                                    <a:lnTo>
                                      <a:pt x="1113" y="1407"/>
                                    </a:lnTo>
                                    <a:lnTo>
                                      <a:pt x="1095" y="1400"/>
                                    </a:lnTo>
                                    <a:lnTo>
                                      <a:pt x="1079" y="1389"/>
                                    </a:lnTo>
                                    <a:lnTo>
                                      <a:pt x="1065" y="1376"/>
                                    </a:lnTo>
                                    <a:lnTo>
                                      <a:pt x="1055" y="1359"/>
                                    </a:lnTo>
                                    <a:lnTo>
                                      <a:pt x="1049" y="1340"/>
                                    </a:lnTo>
                                    <a:lnTo>
                                      <a:pt x="1046" y="1320"/>
                                    </a:lnTo>
                                    <a:lnTo>
                                      <a:pt x="1049" y="1296"/>
                                    </a:lnTo>
                                    <a:lnTo>
                                      <a:pt x="1058" y="1275"/>
                                    </a:lnTo>
                                    <a:lnTo>
                                      <a:pt x="1072" y="1257"/>
                                    </a:lnTo>
                                    <a:lnTo>
                                      <a:pt x="1089" y="1244"/>
                                    </a:lnTo>
                                    <a:lnTo>
                                      <a:pt x="1110" y="1235"/>
                                    </a:lnTo>
                                    <a:lnTo>
                                      <a:pt x="1134" y="1232"/>
                                    </a:lnTo>
                                    <a:close/>
                                    <a:moveTo>
                                      <a:pt x="851" y="1232"/>
                                    </a:moveTo>
                                    <a:lnTo>
                                      <a:pt x="875" y="1235"/>
                                    </a:lnTo>
                                    <a:lnTo>
                                      <a:pt x="897" y="1244"/>
                                    </a:lnTo>
                                    <a:lnTo>
                                      <a:pt x="914" y="1257"/>
                                    </a:lnTo>
                                    <a:lnTo>
                                      <a:pt x="928" y="1275"/>
                                    </a:lnTo>
                                    <a:lnTo>
                                      <a:pt x="936" y="1296"/>
                                    </a:lnTo>
                                    <a:lnTo>
                                      <a:pt x="940" y="1320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1" y="1359"/>
                                    </a:lnTo>
                                    <a:lnTo>
                                      <a:pt x="921" y="1376"/>
                                    </a:lnTo>
                                    <a:lnTo>
                                      <a:pt x="907" y="1389"/>
                                    </a:lnTo>
                                    <a:lnTo>
                                      <a:pt x="890" y="1400"/>
                                    </a:lnTo>
                                    <a:lnTo>
                                      <a:pt x="872" y="1407"/>
                                    </a:lnTo>
                                    <a:lnTo>
                                      <a:pt x="851" y="1409"/>
                                    </a:lnTo>
                                    <a:lnTo>
                                      <a:pt x="828" y="1406"/>
                                    </a:lnTo>
                                    <a:lnTo>
                                      <a:pt x="807" y="1396"/>
                                    </a:lnTo>
                                    <a:lnTo>
                                      <a:pt x="789" y="1383"/>
                                    </a:lnTo>
                                    <a:lnTo>
                                      <a:pt x="775" y="1364"/>
                                    </a:lnTo>
                                    <a:lnTo>
                                      <a:pt x="766" y="1343"/>
                                    </a:lnTo>
                                    <a:lnTo>
                                      <a:pt x="763" y="1320"/>
                                    </a:lnTo>
                                    <a:lnTo>
                                      <a:pt x="765" y="1300"/>
                                    </a:lnTo>
                                    <a:lnTo>
                                      <a:pt x="772" y="1281"/>
                                    </a:lnTo>
                                    <a:lnTo>
                                      <a:pt x="783" y="1265"/>
                                    </a:lnTo>
                                    <a:lnTo>
                                      <a:pt x="796" y="1251"/>
                                    </a:lnTo>
                                    <a:lnTo>
                                      <a:pt x="813" y="1240"/>
                                    </a:lnTo>
                                    <a:lnTo>
                                      <a:pt x="832" y="1234"/>
                                    </a:lnTo>
                                    <a:lnTo>
                                      <a:pt x="851" y="1232"/>
                                    </a:lnTo>
                                    <a:close/>
                                    <a:moveTo>
                                      <a:pt x="1412" y="1046"/>
                                    </a:moveTo>
                                    <a:lnTo>
                                      <a:pt x="1396" y="1048"/>
                                    </a:lnTo>
                                    <a:lnTo>
                                      <a:pt x="1383" y="1055"/>
                                    </a:lnTo>
                                    <a:lnTo>
                                      <a:pt x="1370" y="1065"/>
                                    </a:lnTo>
                                    <a:lnTo>
                                      <a:pt x="1361" y="1077"/>
                                    </a:lnTo>
                                    <a:lnTo>
                                      <a:pt x="1355" y="1092"/>
                                    </a:lnTo>
                                    <a:lnTo>
                                      <a:pt x="1353" y="1107"/>
                                    </a:lnTo>
                                    <a:lnTo>
                                      <a:pt x="1356" y="1126"/>
                                    </a:lnTo>
                                    <a:lnTo>
                                      <a:pt x="1365" y="1143"/>
                                    </a:lnTo>
                                    <a:lnTo>
                                      <a:pt x="1377" y="1156"/>
                                    </a:lnTo>
                                    <a:lnTo>
                                      <a:pt x="1393" y="1164"/>
                                    </a:lnTo>
                                    <a:lnTo>
                                      <a:pt x="1412" y="1167"/>
                                    </a:lnTo>
                                    <a:lnTo>
                                      <a:pt x="1429" y="1165"/>
                                    </a:lnTo>
                                    <a:lnTo>
                                      <a:pt x="1444" y="1159"/>
                                    </a:lnTo>
                                    <a:lnTo>
                                      <a:pt x="1456" y="1149"/>
                                    </a:lnTo>
                                    <a:lnTo>
                                      <a:pt x="1466" y="1138"/>
                                    </a:lnTo>
                                    <a:lnTo>
                                      <a:pt x="1472" y="1123"/>
                                    </a:lnTo>
                                    <a:lnTo>
                                      <a:pt x="1474" y="1107"/>
                                    </a:lnTo>
                                    <a:lnTo>
                                      <a:pt x="1472" y="1092"/>
                                    </a:lnTo>
                                    <a:lnTo>
                                      <a:pt x="1466" y="1077"/>
                                    </a:lnTo>
                                    <a:lnTo>
                                      <a:pt x="1456" y="1065"/>
                                    </a:lnTo>
                                    <a:lnTo>
                                      <a:pt x="1444" y="1055"/>
                                    </a:lnTo>
                                    <a:lnTo>
                                      <a:pt x="1429" y="1048"/>
                                    </a:lnTo>
                                    <a:lnTo>
                                      <a:pt x="1412" y="1046"/>
                                    </a:lnTo>
                                    <a:close/>
                                    <a:moveTo>
                                      <a:pt x="1134" y="1046"/>
                                    </a:moveTo>
                                    <a:lnTo>
                                      <a:pt x="1119" y="1048"/>
                                    </a:lnTo>
                                    <a:lnTo>
                                      <a:pt x="1105" y="1055"/>
                                    </a:lnTo>
                                    <a:lnTo>
                                      <a:pt x="1093" y="1065"/>
                                    </a:lnTo>
                                    <a:lnTo>
                                      <a:pt x="1083" y="1077"/>
                                    </a:lnTo>
                                    <a:lnTo>
                                      <a:pt x="1078" y="1092"/>
                                    </a:lnTo>
                                    <a:lnTo>
                                      <a:pt x="1076" y="1107"/>
                                    </a:lnTo>
                                    <a:lnTo>
                                      <a:pt x="1079" y="1126"/>
                                    </a:lnTo>
                                    <a:lnTo>
                                      <a:pt x="1087" y="1143"/>
                                    </a:lnTo>
                                    <a:lnTo>
                                      <a:pt x="1100" y="1156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34" y="1167"/>
                                    </a:lnTo>
                                    <a:lnTo>
                                      <a:pt x="1150" y="1165"/>
                                    </a:lnTo>
                                    <a:lnTo>
                                      <a:pt x="1165" y="1159"/>
                                    </a:lnTo>
                                    <a:lnTo>
                                      <a:pt x="1177" y="1149"/>
                                    </a:lnTo>
                                    <a:lnTo>
                                      <a:pt x="1188" y="1138"/>
                                    </a:lnTo>
                                    <a:lnTo>
                                      <a:pt x="1194" y="1123"/>
                                    </a:lnTo>
                                    <a:lnTo>
                                      <a:pt x="1196" y="1107"/>
                                    </a:lnTo>
                                    <a:lnTo>
                                      <a:pt x="1193" y="1089"/>
                                    </a:lnTo>
                                    <a:lnTo>
                                      <a:pt x="1184" y="1072"/>
                                    </a:lnTo>
                                    <a:lnTo>
                                      <a:pt x="1170" y="1058"/>
                                    </a:lnTo>
                                    <a:lnTo>
                                      <a:pt x="1153" y="1049"/>
                                    </a:lnTo>
                                    <a:lnTo>
                                      <a:pt x="1134" y="1046"/>
                                    </a:lnTo>
                                    <a:close/>
                                    <a:moveTo>
                                      <a:pt x="851" y="1046"/>
                                    </a:moveTo>
                                    <a:lnTo>
                                      <a:pt x="835" y="1048"/>
                                    </a:lnTo>
                                    <a:lnTo>
                                      <a:pt x="821" y="1055"/>
                                    </a:lnTo>
                                    <a:lnTo>
                                      <a:pt x="810" y="1065"/>
                                    </a:lnTo>
                                    <a:lnTo>
                                      <a:pt x="800" y="1077"/>
                                    </a:lnTo>
                                    <a:lnTo>
                                      <a:pt x="794" y="1092"/>
                                    </a:lnTo>
                                    <a:lnTo>
                                      <a:pt x="792" y="1107"/>
                                    </a:lnTo>
                                    <a:lnTo>
                                      <a:pt x="795" y="1126"/>
                                    </a:lnTo>
                                    <a:lnTo>
                                      <a:pt x="803" y="1143"/>
                                    </a:lnTo>
                                    <a:lnTo>
                                      <a:pt x="816" y="1156"/>
                                    </a:lnTo>
                                    <a:lnTo>
                                      <a:pt x="833" y="1164"/>
                                    </a:lnTo>
                                    <a:lnTo>
                                      <a:pt x="851" y="1167"/>
                                    </a:lnTo>
                                    <a:lnTo>
                                      <a:pt x="868" y="1165"/>
                                    </a:lnTo>
                                    <a:lnTo>
                                      <a:pt x="883" y="1159"/>
                                    </a:lnTo>
                                    <a:lnTo>
                                      <a:pt x="896" y="1149"/>
                                    </a:lnTo>
                                    <a:lnTo>
                                      <a:pt x="905" y="1138"/>
                                    </a:lnTo>
                                    <a:lnTo>
                                      <a:pt x="911" y="1123"/>
                                    </a:lnTo>
                                    <a:lnTo>
                                      <a:pt x="913" y="1107"/>
                                    </a:lnTo>
                                    <a:lnTo>
                                      <a:pt x="911" y="1092"/>
                                    </a:lnTo>
                                    <a:lnTo>
                                      <a:pt x="905" y="1077"/>
                                    </a:lnTo>
                                    <a:lnTo>
                                      <a:pt x="896" y="1065"/>
                                    </a:lnTo>
                                    <a:lnTo>
                                      <a:pt x="883" y="1055"/>
                                    </a:lnTo>
                                    <a:lnTo>
                                      <a:pt x="868" y="1048"/>
                                    </a:lnTo>
                                    <a:lnTo>
                                      <a:pt x="851" y="1046"/>
                                    </a:lnTo>
                                    <a:close/>
                                    <a:moveTo>
                                      <a:pt x="1412" y="1019"/>
                                    </a:moveTo>
                                    <a:lnTo>
                                      <a:pt x="1436" y="1023"/>
                                    </a:lnTo>
                                    <a:lnTo>
                                      <a:pt x="1457" y="1031"/>
                                    </a:lnTo>
                                    <a:lnTo>
                                      <a:pt x="1475" y="1045"/>
                                    </a:lnTo>
                                    <a:lnTo>
                                      <a:pt x="1489" y="1062"/>
                                    </a:lnTo>
                                    <a:lnTo>
                                      <a:pt x="1498" y="1083"/>
                                    </a:lnTo>
                                    <a:lnTo>
                                      <a:pt x="1501" y="1107"/>
                                    </a:lnTo>
                                    <a:lnTo>
                                      <a:pt x="1498" y="1132"/>
                                    </a:lnTo>
                                    <a:lnTo>
                                      <a:pt x="1489" y="1154"/>
                                    </a:lnTo>
                                    <a:lnTo>
                                      <a:pt x="1475" y="1171"/>
                                    </a:lnTo>
                                    <a:lnTo>
                                      <a:pt x="1457" y="1185"/>
                                    </a:lnTo>
                                    <a:lnTo>
                                      <a:pt x="1436" y="1193"/>
                                    </a:lnTo>
                                    <a:lnTo>
                                      <a:pt x="1412" y="1196"/>
                                    </a:lnTo>
                                    <a:lnTo>
                                      <a:pt x="1392" y="1194"/>
                                    </a:lnTo>
                                    <a:lnTo>
                                      <a:pt x="1374" y="1188"/>
                                    </a:lnTo>
                                    <a:lnTo>
                                      <a:pt x="1357" y="1178"/>
                                    </a:lnTo>
                                    <a:lnTo>
                                      <a:pt x="1344" y="1164"/>
                                    </a:lnTo>
                                    <a:lnTo>
                                      <a:pt x="1333" y="1147"/>
                                    </a:lnTo>
                                    <a:lnTo>
                                      <a:pt x="1326" y="1128"/>
                                    </a:lnTo>
                                    <a:lnTo>
                                      <a:pt x="1324" y="1107"/>
                                    </a:lnTo>
                                    <a:lnTo>
                                      <a:pt x="1326" y="1088"/>
                                    </a:lnTo>
                                    <a:lnTo>
                                      <a:pt x="1333" y="1069"/>
                                    </a:lnTo>
                                    <a:lnTo>
                                      <a:pt x="1344" y="1052"/>
                                    </a:lnTo>
                                    <a:lnTo>
                                      <a:pt x="1357" y="1038"/>
                                    </a:lnTo>
                                    <a:lnTo>
                                      <a:pt x="1374" y="1028"/>
                                    </a:lnTo>
                                    <a:lnTo>
                                      <a:pt x="1392" y="1022"/>
                                    </a:lnTo>
                                    <a:lnTo>
                                      <a:pt x="1412" y="1019"/>
                                    </a:lnTo>
                                    <a:close/>
                                    <a:moveTo>
                                      <a:pt x="1134" y="1019"/>
                                    </a:moveTo>
                                    <a:lnTo>
                                      <a:pt x="1158" y="1023"/>
                                    </a:lnTo>
                                    <a:lnTo>
                                      <a:pt x="1179" y="1031"/>
                                    </a:lnTo>
                                    <a:lnTo>
                                      <a:pt x="1197" y="1045"/>
                                    </a:lnTo>
                                    <a:lnTo>
                                      <a:pt x="1211" y="1062"/>
                                    </a:lnTo>
                                    <a:lnTo>
                                      <a:pt x="1220" y="1083"/>
                                    </a:lnTo>
                                    <a:lnTo>
                                      <a:pt x="1223" y="1107"/>
                                    </a:lnTo>
                                    <a:lnTo>
                                      <a:pt x="1220" y="1132"/>
                                    </a:lnTo>
                                    <a:lnTo>
                                      <a:pt x="1211" y="1154"/>
                                    </a:lnTo>
                                    <a:lnTo>
                                      <a:pt x="1197" y="1171"/>
                                    </a:lnTo>
                                    <a:lnTo>
                                      <a:pt x="1179" y="1185"/>
                                    </a:lnTo>
                                    <a:lnTo>
                                      <a:pt x="1158" y="1193"/>
                                    </a:lnTo>
                                    <a:lnTo>
                                      <a:pt x="1134" y="1196"/>
                                    </a:lnTo>
                                    <a:lnTo>
                                      <a:pt x="1110" y="1193"/>
                                    </a:lnTo>
                                    <a:lnTo>
                                      <a:pt x="1089" y="1185"/>
                                    </a:lnTo>
                                    <a:lnTo>
                                      <a:pt x="1072" y="1171"/>
                                    </a:lnTo>
                                    <a:lnTo>
                                      <a:pt x="1058" y="1154"/>
                                    </a:lnTo>
                                    <a:lnTo>
                                      <a:pt x="1049" y="1132"/>
                                    </a:lnTo>
                                    <a:lnTo>
                                      <a:pt x="1046" y="1107"/>
                                    </a:lnTo>
                                    <a:lnTo>
                                      <a:pt x="1049" y="1083"/>
                                    </a:lnTo>
                                    <a:lnTo>
                                      <a:pt x="1058" y="1062"/>
                                    </a:lnTo>
                                    <a:lnTo>
                                      <a:pt x="1072" y="1045"/>
                                    </a:lnTo>
                                    <a:lnTo>
                                      <a:pt x="1089" y="1031"/>
                                    </a:lnTo>
                                    <a:lnTo>
                                      <a:pt x="1110" y="1023"/>
                                    </a:lnTo>
                                    <a:lnTo>
                                      <a:pt x="1134" y="1019"/>
                                    </a:lnTo>
                                    <a:close/>
                                    <a:moveTo>
                                      <a:pt x="851" y="1019"/>
                                    </a:moveTo>
                                    <a:lnTo>
                                      <a:pt x="875" y="1023"/>
                                    </a:lnTo>
                                    <a:lnTo>
                                      <a:pt x="897" y="1031"/>
                                    </a:lnTo>
                                    <a:lnTo>
                                      <a:pt x="914" y="1045"/>
                                    </a:lnTo>
                                    <a:lnTo>
                                      <a:pt x="928" y="1062"/>
                                    </a:lnTo>
                                    <a:lnTo>
                                      <a:pt x="936" y="1083"/>
                                    </a:lnTo>
                                    <a:lnTo>
                                      <a:pt x="940" y="1107"/>
                                    </a:lnTo>
                                    <a:lnTo>
                                      <a:pt x="936" y="1132"/>
                                    </a:lnTo>
                                    <a:lnTo>
                                      <a:pt x="928" y="1154"/>
                                    </a:lnTo>
                                    <a:lnTo>
                                      <a:pt x="914" y="1171"/>
                                    </a:lnTo>
                                    <a:lnTo>
                                      <a:pt x="897" y="1185"/>
                                    </a:lnTo>
                                    <a:lnTo>
                                      <a:pt x="875" y="1193"/>
                                    </a:lnTo>
                                    <a:lnTo>
                                      <a:pt x="851" y="1196"/>
                                    </a:lnTo>
                                    <a:lnTo>
                                      <a:pt x="832" y="1194"/>
                                    </a:lnTo>
                                    <a:lnTo>
                                      <a:pt x="813" y="1188"/>
                                    </a:lnTo>
                                    <a:lnTo>
                                      <a:pt x="796" y="1178"/>
                                    </a:lnTo>
                                    <a:lnTo>
                                      <a:pt x="783" y="1164"/>
                                    </a:lnTo>
                                    <a:lnTo>
                                      <a:pt x="772" y="1147"/>
                                    </a:lnTo>
                                    <a:lnTo>
                                      <a:pt x="765" y="1128"/>
                                    </a:lnTo>
                                    <a:lnTo>
                                      <a:pt x="763" y="1107"/>
                                    </a:lnTo>
                                    <a:lnTo>
                                      <a:pt x="765" y="1088"/>
                                    </a:lnTo>
                                    <a:lnTo>
                                      <a:pt x="772" y="1069"/>
                                    </a:lnTo>
                                    <a:lnTo>
                                      <a:pt x="783" y="1052"/>
                                    </a:lnTo>
                                    <a:lnTo>
                                      <a:pt x="796" y="1038"/>
                                    </a:lnTo>
                                    <a:lnTo>
                                      <a:pt x="813" y="1028"/>
                                    </a:lnTo>
                                    <a:lnTo>
                                      <a:pt x="832" y="1022"/>
                                    </a:lnTo>
                                    <a:lnTo>
                                      <a:pt x="851" y="1019"/>
                                    </a:lnTo>
                                    <a:close/>
                                    <a:moveTo>
                                      <a:pt x="1412" y="836"/>
                                    </a:moveTo>
                                    <a:lnTo>
                                      <a:pt x="1393" y="839"/>
                                    </a:lnTo>
                                    <a:lnTo>
                                      <a:pt x="1377" y="848"/>
                                    </a:lnTo>
                                    <a:lnTo>
                                      <a:pt x="1365" y="860"/>
                                    </a:lnTo>
                                    <a:lnTo>
                                      <a:pt x="1356" y="877"/>
                                    </a:lnTo>
                                    <a:lnTo>
                                      <a:pt x="1353" y="895"/>
                                    </a:lnTo>
                                    <a:lnTo>
                                      <a:pt x="1355" y="911"/>
                                    </a:lnTo>
                                    <a:lnTo>
                                      <a:pt x="1361" y="925"/>
                                    </a:lnTo>
                                    <a:lnTo>
                                      <a:pt x="1370" y="939"/>
                                    </a:lnTo>
                                    <a:lnTo>
                                      <a:pt x="1383" y="948"/>
                                    </a:lnTo>
                                    <a:lnTo>
                                      <a:pt x="1396" y="955"/>
                                    </a:lnTo>
                                    <a:lnTo>
                                      <a:pt x="1412" y="958"/>
                                    </a:lnTo>
                                    <a:lnTo>
                                      <a:pt x="1429" y="955"/>
                                    </a:lnTo>
                                    <a:lnTo>
                                      <a:pt x="1444" y="948"/>
                                    </a:lnTo>
                                    <a:lnTo>
                                      <a:pt x="1456" y="939"/>
                                    </a:lnTo>
                                    <a:lnTo>
                                      <a:pt x="1466" y="925"/>
                                    </a:lnTo>
                                    <a:lnTo>
                                      <a:pt x="1472" y="911"/>
                                    </a:lnTo>
                                    <a:lnTo>
                                      <a:pt x="1474" y="895"/>
                                    </a:lnTo>
                                    <a:lnTo>
                                      <a:pt x="1472" y="879"/>
                                    </a:lnTo>
                                    <a:lnTo>
                                      <a:pt x="1466" y="866"/>
                                    </a:lnTo>
                                    <a:lnTo>
                                      <a:pt x="1456" y="853"/>
                                    </a:lnTo>
                                    <a:lnTo>
                                      <a:pt x="1444" y="845"/>
                                    </a:lnTo>
                                    <a:lnTo>
                                      <a:pt x="1429" y="838"/>
                                    </a:lnTo>
                                    <a:lnTo>
                                      <a:pt x="1412" y="836"/>
                                    </a:lnTo>
                                    <a:close/>
                                    <a:moveTo>
                                      <a:pt x="1134" y="836"/>
                                    </a:moveTo>
                                    <a:lnTo>
                                      <a:pt x="1116" y="839"/>
                                    </a:lnTo>
                                    <a:lnTo>
                                      <a:pt x="1100" y="848"/>
                                    </a:lnTo>
                                    <a:lnTo>
                                      <a:pt x="1087" y="860"/>
                                    </a:lnTo>
                                    <a:lnTo>
                                      <a:pt x="1079" y="877"/>
                                    </a:lnTo>
                                    <a:lnTo>
                                      <a:pt x="1076" y="895"/>
                                    </a:lnTo>
                                    <a:lnTo>
                                      <a:pt x="1078" y="911"/>
                                    </a:lnTo>
                                    <a:lnTo>
                                      <a:pt x="1083" y="925"/>
                                    </a:lnTo>
                                    <a:lnTo>
                                      <a:pt x="1093" y="939"/>
                                    </a:lnTo>
                                    <a:lnTo>
                                      <a:pt x="1105" y="948"/>
                                    </a:lnTo>
                                    <a:lnTo>
                                      <a:pt x="1119" y="955"/>
                                    </a:lnTo>
                                    <a:lnTo>
                                      <a:pt x="1134" y="958"/>
                                    </a:lnTo>
                                    <a:lnTo>
                                      <a:pt x="1153" y="953"/>
                                    </a:lnTo>
                                    <a:lnTo>
                                      <a:pt x="1170" y="945"/>
                                    </a:lnTo>
                                    <a:lnTo>
                                      <a:pt x="1184" y="932"/>
                                    </a:lnTo>
                                    <a:lnTo>
                                      <a:pt x="1193" y="914"/>
                                    </a:lnTo>
                                    <a:lnTo>
                                      <a:pt x="1196" y="895"/>
                                    </a:lnTo>
                                    <a:lnTo>
                                      <a:pt x="1194" y="879"/>
                                    </a:lnTo>
                                    <a:lnTo>
                                      <a:pt x="1188" y="866"/>
                                    </a:lnTo>
                                    <a:lnTo>
                                      <a:pt x="1177" y="853"/>
                                    </a:lnTo>
                                    <a:lnTo>
                                      <a:pt x="1165" y="845"/>
                                    </a:lnTo>
                                    <a:lnTo>
                                      <a:pt x="1150" y="838"/>
                                    </a:lnTo>
                                    <a:lnTo>
                                      <a:pt x="1134" y="836"/>
                                    </a:lnTo>
                                    <a:close/>
                                    <a:moveTo>
                                      <a:pt x="851" y="836"/>
                                    </a:moveTo>
                                    <a:lnTo>
                                      <a:pt x="833" y="839"/>
                                    </a:lnTo>
                                    <a:lnTo>
                                      <a:pt x="816" y="848"/>
                                    </a:lnTo>
                                    <a:lnTo>
                                      <a:pt x="803" y="860"/>
                                    </a:lnTo>
                                    <a:lnTo>
                                      <a:pt x="795" y="877"/>
                                    </a:lnTo>
                                    <a:lnTo>
                                      <a:pt x="792" y="895"/>
                                    </a:lnTo>
                                    <a:lnTo>
                                      <a:pt x="794" y="911"/>
                                    </a:lnTo>
                                    <a:lnTo>
                                      <a:pt x="800" y="925"/>
                                    </a:lnTo>
                                    <a:lnTo>
                                      <a:pt x="810" y="939"/>
                                    </a:lnTo>
                                    <a:lnTo>
                                      <a:pt x="821" y="948"/>
                                    </a:lnTo>
                                    <a:lnTo>
                                      <a:pt x="835" y="955"/>
                                    </a:lnTo>
                                    <a:lnTo>
                                      <a:pt x="851" y="958"/>
                                    </a:lnTo>
                                    <a:lnTo>
                                      <a:pt x="868" y="955"/>
                                    </a:lnTo>
                                    <a:lnTo>
                                      <a:pt x="883" y="948"/>
                                    </a:lnTo>
                                    <a:lnTo>
                                      <a:pt x="896" y="939"/>
                                    </a:lnTo>
                                    <a:lnTo>
                                      <a:pt x="905" y="925"/>
                                    </a:lnTo>
                                    <a:lnTo>
                                      <a:pt x="911" y="911"/>
                                    </a:lnTo>
                                    <a:lnTo>
                                      <a:pt x="913" y="895"/>
                                    </a:lnTo>
                                    <a:lnTo>
                                      <a:pt x="910" y="879"/>
                                    </a:lnTo>
                                    <a:lnTo>
                                      <a:pt x="904" y="866"/>
                                    </a:lnTo>
                                    <a:lnTo>
                                      <a:pt x="895" y="853"/>
                                    </a:lnTo>
                                    <a:lnTo>
                                      <a:pt x="882" y="845"/>
                                    </a:lnTo>
                                    <a:lnTo>
                                      <a:pt x="867" y="838"/>
                                    </a:lnTo>
                                    <a:lnTo>
                                      <a:pt x="851" y="836"/>
                                    </a:lnTo>
                                    <a:close/>
                                    <a:moveTo>
                                      <a:pt x="1412" y="807"/>
                                    </a:moveTo>
                                    <a:lnTo>
                                      <a:pt x="1433" y="809"/>
                                    </a:lnTo>
                                    <a:lnTo>
                                      <a:pt x="1452" y="815"/>
                                    </a:lnTo>
                                    <a:lnTo>
                                      <a:pt x="1468" y="826"/>
                                    </a:lnTo>
                                    <a:lnTo>
                                      <a:pt x="1482" y="839"/>
                                    </a:lnTo>
                                    <a:lnTo>
                                      <a:pt x="1492" y="856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01" y="895"/>
                                    </a:lnTo>
                                    <a:lnTo>
                                      <a:pt x="1498" y="919"/>
                                    </a:lnTo>
                                    <a:lnTo>
                                      <a:pt x="1489" y="941"/>
                                    </a:lnTo>
                                    <a:lnTo>
                                      <a:pt x="1475" y="959"/>
                                    </a:lnTo>
                                    <a:lnTo>
                                      <a:pt x="1457" y="972"/>
                                    </a:lnTo>
                                    <a:lnTo>
                                      <a:pt x="1436" y="981"/>
                                    </a:lnTo>
                                    <a:lnTo>
                                      <a:pt x="1412" y="984"/>
                                    </a:lnTo>
                                    <a:lnTo>
                                      <a:pt x="1392" y="982"/>
                                    </a:lnTo>
                                    <a:lnTo>
                                      <a:pt x="1374" y="975"/>
                                    </a:lnTo>
                                    <a:lnTo>
                                      <a:pt x="1357" y="965"/>
                                    </a:lnTo>
                                    <a:lnTo>
                                      <a:pt x="1344" y="951"/>
                                    </a:lnTo>
                                    <a:lnTo>
                                      <a:pt x="1333" y="935"/>
                                    </a:lnTo>
                                    <a:lnTo>
                                      <a:pt x="1326" y="916"/>
                                    </a:lnTo>
                                    <a:lnTo>
                                      <a:pt x="1324" y="895"/>
                                    </a:lnTo>
                                    <a:lnTo>
                                      <a:pt x="1326" y="875"/>
                                    </a:lnTo>
                                    <a:lnTo>
                                      <a:pt x="1333" y="856"/>
                                    </a:lnTo>
                                    <a:lnTo>
                                      <a:pt x="1344" y="839"/>
                                    </a:lnTo>
                                    <a:lnTo>
                                      <a:pt x="1357" y="826"/>
                                    </a:lnTo>
                                    <a:lnTo>
                                      <a:pt x="1374" y="815"/>
                                    </a:lnTo>
                                    <a:lnTo>
                                      <a:pt x="1392" y="809"/>
                                    </a:lnTo>
                                    <a:lnTo>
                                      <a:pt x="1412" y="807"/>
                                    </a:lnTo>
                                    <a:close/>
                                    <a:moveTo>
                                      <a:pt x="1134" y="807"/>
                                    </a:moveTo>
                                    <a:lnTo>
                                      <a:pt x="1155" y="809"/>
                                    </a:lnTo>
                                    <a:lnTo>
                                      <a:pt x="1174" y="815"/>
                                    </a:lnTo>
                                    <a:lnTo>
                                      <a:pt x="1191" y="826"/>
                                    </a:lnTo>
                                    <a:lnTo>
                                      <a:pt x="1204" y="839"/>
                                    </a:lnTo>
                                    <a:lnTo>
                                      <a:pt x="1214" y="856"/>
                                    </a:lnTo>
                                    <a:lnTo>
                                      <a:pt x="1221" y="875"/>
                                    </a:lnTo>
                                    <a:lnTo>
                                      <a:pt x="1223" y="895"/>
                                    </a:lnTo>
                                    <a:lnTo>
                                      <a:pt x="1220" y="919"/>
                                    </a:lnTo>
                                    <a:lnTo>
                                      <a:pt x="1211" y="941"/>
                                    </a:lnTo>
                                    <a:lnTo>
                                      <a:pt x="1197" y="959"/>
                                    </a:lnTo>
                                    <a:lnTo>
                                      <a:pt x="1179" y="972"/>
                                    </a:lnTo>
                                    <a:lnTo>
                                      <a:pt x="1158" y="981"/>
                                    </a:lnTo>
                                    <a:lnTo>
                                      <a:pt x="1134" y="984"/>
                                    </a:lnTo>
                                    <a:lnTo>
                                      <a:pt x="1110" y="981"/>
                                    </a:lnTo>
                                    <a:lnTo>
                                      <a:pt x="1089" y="972"/>
                                    </a:lnTo>
                                    <a:lnTo>
                                      <a:pt x="1072" y="959"/>
                                    </a:lnTo>
                                    <a:lnTo>
                                      <a:pt x="1058" y="941"/>
                                    </a:lnTo>
                                    <a:lnTo>
                                      <a:pt x="1049" y="919"/>
                                    </a:lnTo>
                                    <a:lnTo>
                                      <a:pt x="1046" y="895"/>
                                    </a:lnTo>
                                    <a:lnTo>
                                      <a:pt x="1049" y="875"/>
                                    </a:lnTo>
                                    <a:lnTo>
                                      <a:pt x="1055" y="856"/>
                                    </a:lnTo>
                                    <a:lnTo>
                                      <a:pt x="1065" y="839"/>
                                    </a:lnTo>
                                    <a:lnTo>
                                      <a:pt x="1079" y="826"/>
                                    </a:lnTo>
                                    <a:lnTo>
                                      <a:pt x="1095" y="815"/>
                                    </a:lnTo>
                                    <a:lnTo>
                                      <a:pt x="1113" y="809"/>
                                    </a:lnTo>
                                    <a:lnTo>
                                      <a:pt x="1134" y="807"/>
                                    </a:lnTo>
                                    <a:close/>
                                    <a:moveTo>
                                      <a:pt x="851" y="807"/>
                                    </a:moveTo>
                                    <a:lnTo>
                                      <a:pt x="872" y="809"/>
                                    </a:lnTo>
                                    <a:lnTo>
                                      <a:pt x="890" y="815"/>
                                    </a:lnTo>
                                    <a:lnTo>
                                      <a:pt x="907" y="826"/>
                                    </a:lnTo>
                                    <a:lnTo>
                                      <a:pt x="921" y="839"/>
                                    </a:lnTo>
                                    <a:lnTo>
                                      <a:pt x="931" y="856"/>
                                    </a:lnTo>
                                    <a:lnTo>
                                      <a:pt x="938" y="875"/>
                                    </a:lnTo>
                                    <a:lnTo>
                                      <a:pt x="940" y="895"/>
                                    </a:lnTo>
                                    <a:lnTo>
                                      <a:pt x="936" y="919"/>
                                    </a:lnTo>
                                    <a:lnTo>
                                      <a:pt x="928" y="941"/>
                                    </a:lnTo>
                                    <a:lnTo>
                                      <a:pt x="914" y="959"/>
                                    </a:lnTo>
                                    <a:lnTo>
                                      <a:pt x="897" y="972"/>
                                    </a:lnTo>
                                    <a:lnTo>
                                      <a:pt x="875" y="981"/>
                                    </a:lnTo>
                                    <a:lnTo>
                                      <a:pt x="851" y="984"/>
                                    </a:lnTo>
                                    <a:lnTo>
                                      <a:pt x="832" y="982"/>
                                    </a:lnTo>
                                    <a:lnTo>
                                      <a:pt x="813" y="975"/>
                                    </a:lnTo>
                                    <a:lnTo>
                                      <a:pt x="796" y="965"/>
                                    </a:lnTo>
                                    <a:lnTo>
                                      <a:pt x="783" y="951"/>
                                    </a:lnTo>
                                    <a:lnTo>
                                      <a:pt x="772" y="935"/>
                                    </a:lnTo>
                                    <a:lnTo>
                                      <a:pt x="765" y="916"/>
                                    </a:lnTo>
                                    <a:lnTo>
                                      <a:pt x="763" y="895"/>
                                    </a:lnTo>
                                    <a:lnTo>
                                      <a:pt x="765" y="875"/>
                                    </a:lnTo>
                                    <a:lnTo>
                                      <a:pt x="772" y="856"/>
                                    </a:lnTo>
                                    <a:lnTo>
                                      <a:pt x="783" y="839"/>
                                    </a:lnTo>
                                    <a:lnTo>
                                      <a:pt x="796" y="826"/>
                                    </a:lnTo>
                                    <a:lnTo>
                                      <a:pt x="813" y="815"/>
                                    </a:lnTo>
                                    <a:lnTo>
                                      <a:pt x="832" y="809"/>
                                    </a:lnTo>
                                    <a:lnTo>
                                      <a:pt x="851" y="807"/>
                                    </a:lnTo>
                                    <a:close/>
                                    <a:moveTo>
                                      <a:pt x="721" y="580"/>
                                    </a:moveTo>
                                    <a:lnTo>
                                      <a:pt x="721" y="591"/>
                                    </a:lnTo>
                                    <a:lnTo>
                                      <a:pt x="718" y="639"/>
                                    </a:lnTo>
                                    <a:lnTo>
                                      <a:pt x="708" y="686"/>
                                    </a:lnTo>
                                    <a:lnTo>
                                      <a:pt x="693" y="730"/>
                                    </a:lnTo>
                                    <a:lnTo>
                                      <a:pt x="673" y="771"/>
                                    </a:lnTo>
                                    <a:lnTo>
                                      <a:pt x="646" y="810"/>
                                    </a:lnTo>
                                    <a:lnTo>
                                      <a:pt x="617" y="844"/>
                                    </a:lnTo>
                                    <a:lnTo>
                                      <a:pt x="582" y="874"/>
                                    </a:lnTo>
                                    <a:lnTo>
                                      <a:pt x="545" y="900"/>
                                    </a:lnTo>
                                    <a:lnTo>
                                      <a:pt x="503" y="920"/>
                                    </a:lnTo>
                                    <a:lnTo>
                                      <a:pt x="459" y="936"/>
                                    </a:lnTo>
                                    <a:lnTo>
                                      <a:pt x="412" y="945"/>
                                    </a:lnTo>
                                    <a:lnTo>
                                      <a:pt x="364" y="948"/>
                                    </a:lnTo>
                                    <a:lnTo>
                                      <a:pt x="357" y="948"/>
                                    </a:lnTo>
                                    <a:lnTo>
                                      <a:pt x="335" y="947"/>
                                    </a:lnTo>
                                    <a:lnTo>
                                      <a:pt x="315" y="945"/>
                                    </a:lnTo>
                                    <a:lnTo>
                                      <a:pt x="296" y="942"/>
                                    </a:lnTo>
                                    <a:lnTo>
                                      <a:pt x="276" y="983"/>
                                    </a:lnTo>
                                    <a:lnTo>
                                      <a:pt x="260" y="1022"/>
                                    </a:lnTo>
                                    <a:lnTo>
                                      <a:pt x="248" y="1058"/>
                                    </a:lnTo>
                                    <a:lnTo>
                                      <a:pt x="240" y="1092"/>
                                    </a:lnTo>
                                    <a:lnTo>
                                      <a:pt x="234" y="1122"/>
                                    </a:lnTo>
                                    <a:lnTo>
                                      <a:pt x="231" y="1148"/>
                                    </a:lnTo>
                                    <a:lnTo>
                                      <a:pt x="229" y="1169"/>
                                    </a:lnTo>
                                    <a:lnTo>
                                      <a:pt x="227" y="1186"/>
                                    </a:lnTo>
                                    <a:lnTo>
                                      <a:pt x="227" y="1195"/>
                                    </a:lnTo>
                                    <a:lnTo>
                                      <a:pt x="227" y="1200"/>
                                    </a:lnTo>
                                    <a:lnTo>
                                      <a:pt x="227" y="1203"/>
                                    </a:lnTo>
                                    <a:lnTo>
                                      <a:pt x="232" y="1247"/>
                                    </a:lnTo>
                                    <a:lnTo>
                                      <a:pt x="241" y="1289"/>
                                    </a:lnTo>
                                    <a:lnTo>
                                      <a:pt x="256" y="1328"/>
                                    </a:lnTo>
                                    <a:lnTo>
                                      <a:pt x="277" y="1366"/>
                                    </a:lnTo>
                                    <a:lnTo>
                                      <a:pt x="302" y="1400"/>
                                    </a:lnTo>
                                    <a:lnTo>
                                      <a:pt x="332" y="1429"/>
                                    </a:lnTo>
                                    <a:lnTo>
                                      <a:pt x="366" y="1455"/>
                                    </a:lnTo>
                                    <a:lnTo>
                                      <a:pt x="402" y="1475"/>
                                    </a:lnTo>
                                    <a:lnTo>
                                      <a:pt x="442" y="1491"/>
                                    </a:lnTo>
                                    <a:lnTo>
                                      <a:pt x="485" y="1500"/>
                                    </a:lnTo>
                                    <a:lnTo>
                                      <a:pt x="529" y="1503"/>
                                    </a:lnTo>
                                    <a:lnTo>
                                      <a:pt x="1737" y="1503"/>
                                    </a:lnTo>
                                    <a:lnTo>
                                      <a:pt x="1782" y="1500"/>
                                    </a:lnTo>
                                    <a:lnTo>
                                      <a:pt x="1824" y="1491"/>
                                    </a:lnTo>
                                    <a:lnTo>
                                      <a:pt x="1863" y="1475"/>
                                    </a:lnTo>
                                    <a:lnTo>
                                      <a:pt x="1901" y="1455"/>
                                    </a:lnTo>
                                    <a:lnTo>
                                      <a:pt x="1935" y="1429"/>
                                    </a:lnTo>
                                    <a:lnTo>
                                      <a:pt x="1964" y="1400"/>
                                    </a:lnTo>
                                    <a:lnTo>
                                      <a:pt x="1989" y="1366"/>
                                    </a:lnTo>
                                    <a:lnTo>
                                      <a:pt x="2010" y="1328"/>
                                    </a:lnTo>
                                    <a:lnTo>
                                      <a:pt x="2026" y="1289"/>
                                    </a:lnTo>
                                    <a:lnTo>
                                      <a:pt x="2035" y="1247"/>
                                    </a:lnTo>
                                    <a:lnTo>
                                      <a:pt x="2038" y="1203"/>
                                    </a:lnTo>
                                    <a:lnTo>
                                      <a:pt x="2038" y="1200"/>
                                    </a:lnTo>
                                    <a:lnTo>
                                      <a:pt x="2038" y="1195"/>
                                    </a:lnTo>
                                    <a:lnTo>
                                      <a:pt x="2038" y="1186"/>
                                    </a:lnTo>
                                    <a:lnTo>
                                      <a:pt x="2037" y="1169"/>
                                    </a:lnTo>
                                    <a:lnTo>
                                      <a:pt x="2036" y="1148"/>
                                    </a:lnTo>
                                    <a:lnTo>
                                      <a:pt x="2032" y="1122"/>
                                    </a:lnTo>
                                    <a:lnTo>
                                      <a:pt x="2026" y="1092"/>
                                    </a:lnTo>
                                    <a:lnTo>
                                      <a:pt x="2017" y="1058"/>
                                    </a:lnTo>
                                    <a:lnTo>
                                      <a:pt x="2006" y="1022"/>
                                    </a:lnTo>
                                    <a:lnTo>
                                      <a:pt x="1990" y="983"/>
                                    </a:lnTo>
                                    <a:lnTo>
                                      <a:pt x="1970" y="942"/>
                                    </a:lnTo>
                                    <a:lnTo>
                                      <a:pt x="1950" y="945"/>
                                    </a:lnTo>
                                    <a:lnTo>
                                      <a:pt x="1930" y="947"/>
                                    </a:lnTo>
                                    <a:lnTo>
                                      <a:pt x="1908" y="948"/>
                                    </a:lnTo>
                                    <a:lnTo>
                                      <a:pt x="1902" y="948"/>
                                    </a:lnTo>
                                    <a:lnTo>
                                      <a:pt x="1854" y="945"/>
                                    </a:lnTo>
                                    <a:lnTo>
                                      <a:pt x="1807" y="936"/>
                                    </a:lnTo>
                                    <a:lnTo>
                                      <a:pt x="1763" y="920"/>
                                    </a:lnTo>
                                    <a:lnTo>
                                      <a:pt x="1722" y="900"/>
                                    </a:lnTo>
                                    <a:lnTo>
                                      <a:pt x="1684" y="874"/>
                                    </a:lnTo>
                                    <a:lnTo>
                                      <a:pt x="1650" y="844"/>
                                    </a:lnTo>
                                    <a:lnTo>
                                      <a:pt x="1619" y="810"/>
                                    </a:lnTo>
                                    <a:lnTo>
                                      <a:pt x="1594" y="771"/>
                                    </a:lnTo>
                                    <a:lnTo>
                                      <a:pt x="1573" y="730"/>
                                    </a:lnTo>
                                    <a:lnTo>
                                      <a:pt x="1557" y="686"/>
                                    </a:lnTo>
                                    <a:lnTo>
                                      <a:pt x="1548" y="639"/>
                                    </a:lnTo>
                                    <a:lnTo>
                                      <a:pt x="1545" y="591"/>
                                    </a:lnTo>
                                    <a:lnTo>
                                      <a:pt x="1545" y="580"/>
                                    </a:lnTo>
                                    <a:lnTo>
                                      <a:pt x="721" y="580"/>
                                    </a:lnTo>
                                    <a:close/>
                                    <a:moveTo>
                                      <a:pt x="490" y="56"/>
                                    </a:moveTo>
                                    <a:lnTo>
                                      <a:pt x="442" y="58"/>
                                    </a:lnTo>
                                    <a:lnTo>
                                      <a:pt x="397" y="64"/>
                                    </a:lnTo>
                                    <a:lnTo>
                                      <a:pt x="355" y="74"/>
                                    </a:lnTo>
                                    <a:lnTo>
                                      <a:pt x="318" y="87"/>
                                    </a:lnTo>
                                    <a:lnTo>
                                      <a:pt x="283" y="103"/>
                                    </a:lnTo>
                                    <a:lnTo>
                                      <a:pt x="252" y="121"/>
                                    </a:lnTo>
                                    <a:lnTo>
                                      <a:pt x="223" y="142"/>
                                    </a:lnTo>
                                    <a:lnTo>
                                      <a:pt x="198" y="165"/>
                                    </a:lnTo>
                                    <a:lnTo>
                                      <a:pt x="175" y="190"/>
                                    </a:lnTo>
                                    <a:lnTo>
                                      <a:pt x="155" y="215"/>
                                    </a:lnTo>
                                    <a:lnTo>
                                      <a:pt x="137" y="242"/>
                                    </a:lnTo>
                                    <a:lnTo>
                                      <a:pt x="122" y="271"/>
                                    </a:lnTo>
                                    <a:lnTo>
                                      <a:pt x="109" y="298"/>
                                    </a:lnTo>
                                    <a:lnTo>
                                      <a:pt x="98" y="326"/>
                                    </a:lnTo>
                                    <a:lnTo>
                                      <a:pt x="88" y="354"/>
                                    </a:lnTo>
                                    <a:lnTo>
                                      <a:pt x="80" y="382"/>
                                    </a:lnTo>
                                    <a:lnTo>
                                      <a:pt x="74" y="408"/>
                                    </a:lnTo>
                                    <a:lnTo>
                                      <a:pt x="68" y="433"/>
                                    </a:lnTo>
                                    <a:lnTo>
                                      <a:pt x="64" y="457"/>
                                    </a:lnTo>
                                    <a:lnTo>
                                      <a:pt x="61" y="479"/>
                                    </a:lnTo>
                                    <a:lnTo>
                                      <a:pt x="59" y="499"/>
                                    </a:lnTo>
                                    <a:lnTo>
                                      <a:pt x="58" y="516"/>
                                    </a:lnTo>
                                    <a:lnTo>
                                      <a:pt x="57" y="530"/>
                                    </a:lnTo>
                                    <a:lnTo>
                                      <a:pt x="57" y="542"/>
                                    </a:lnTo>
                                    <a:lnTo>
                                      <a:pt x="57" y="549"/>
                                    </a:lnTo>
                                    <a:lnTo>
                                      <a:pt x="57" y="617"/>
                                    </a:lnTo>
                                    <a:lnTo>
                                      <a:pt x="60" y="630"/>
                                    </a:lnTo>
                                    <a:lnTo>
                                      <a:pt x="60" y="645"/>
                                    </a:lnTo>
                                    <a:lnTo>
                                      <a:pt x="62" y="653"/>
                                    </a:lnTo>
                                    <a:lnTo>
                                      <a:pt x="62" y="656"/>
                                    </a:lnTo>
                                    <a:lnTo>
                                      <a:pt x="65" y="664"/>
                                    </a:lnTo>
                                    <a:lnTo>
                                      <a:pt x="65" y="671"/>
                                    </a:lnTo>
                                    <a:lnTo>
                                      <a:pt x="68" y="677"/>
                                    </a:lnTo>
                                    <a:lnTo>
                                      <a:pt x="71" y="685"/>
                                    </a:lnTo>
                                    <a:lnTo>
                                      <a:pt x="71" y="689"/>
                                    </a:lnTo>
                                    <a:lnTo>
                                      <a:pt x="80" y="709"/>
                                    </a:lnTo>
                                    <a:lnTo>
                                      <a:pt x="91" y="731"/>
                                    </a:lnTo>
                                    <a:lnTo>
                                      <a:pt x="104" y="753"/>
                                    </a:lnTo>
                                    <a:lnTo>
                                      <a:pt x="110" y="762"/>
                                    </a:lnTo>
                                    <a:lnTo>
                                      <a:pt x="112" y="765"/>
                                    </a:lnTo>
                                    <a:lnTo>
                                      <a:pt x="115" y="768"/>
                                    </a:lnTo>
                                    <a:lnTo>
                                      <a:pt x="122" y="778"/>
                                    </a:lnTo>
                                    <a:lnTo>
                                      <a:pt x="148" y="807"/>
                                    </a:lnTo>
                                    <a:lnTo>
                                      <a:pt x="178" y="832"/>
                                    </a:lnTo>
                                    <a:lnTo>
                                      <a:pt x="211" y="854"/>
                                    </a:lnTo>
                                    <a:lnTo>
                                      <a:pt x="247" y="871"/>
                                    </a:lnTo>
                                    <a:lnTo>
                                      <a:pt x="287" y="883"/>
                                    </a:lnTo>
                                    <a:lnTo>
                                      <a:pt x="310" y="890"/>
                                    </a:lnTo>
                                    <a:lnTo>
                                      <a:pt x="326" y="890"/>
                                    </a:lnTo>
                                    <a:lnTo>
                                      <a:pt x="341" y="892"/>
                                    </a:lnTo>
                                    <a:lnTo>
                                      <a:pt x="357" y="892"/>
                                    </a:lnTo>
                                    <a:lnTo>
                                      <a:pt x="364" y="892"/>
                                    </a:lnTo>
                                    <a:lnTo>
                                      <a:pt x="408" y="889"/>
                                    </a:lnTo>
                                    <a:lnTo>
                                      <a:pt x="451" y="879"/>
                                    </a:lnTo>
                                    <a:lnTo>
                                      <a:pt x="490" y="864"/>
                                    </a:lnTo>
                                    <a:lnTo>
                                      <a:pt x="527" y="844"/>
                                    </a:lnTo>
                                    <a:lnTo>
                                      <a:pt x="560" y="818"/>
                                    </a:lnTo>
                                    <a:lnTo>
                                      <a:pt x="591" y="788"/>
                                    </a:lnTo>
                                    <a:lnTo>
                                      <a:pt x="616" y="755"/>
                                    </a:lnTo>
                                    <a:lnTo>
                                      <a:pt x="637" y="718"/>
                                    </a:lnTo>
                                    <a:lnTo>
                                      <a:pt x="652" y="678"/>
                                    </a:lnTo>
                                    <a:lnTo>
                                      <a:pt x="662" y="635"/>
                                    </a:lnTo>
                                    <a:lnTo>
                                      <a:pt x="665" y="591"/>
                                    </a:lnTo>
                                    <a:lnTo>
                                      <a:pt x="665" y="523"/>
                                    </a:lnTo>
                                    <a:lnTo>
                                      <a:pt x="1601" y="523"/>
                                    </a:lnTo>
                                    <a:lnTo>
                                      <a:pt x="1601" y="591"/>
                                    </a:lnTo>
                                    <a:lnTo>
                                      <a:pt x="1605" y="635"/>
                                    </a:lnTo>
                                    <a:lnTo>
                                      <a:pt x="1614" y="678"/>
                                    </a:lnTo>
                                    <a:lnTo>
                                      <a:pt x="1630" y="718"/>
                                    </a:lnTo>
                                    <a:lnTo>
                                      <a:pt x="1650" y="755"/>
                                    </a:lnTo>
                                    <a:lnTo>
                                      <a:pt x="1676" y="788"/>
                                    </a:lnTo>
                                    <a:lnTo>
                                      <a:pt x="1705" y="818"/>
                                    </a:lnTo>
                                    <a:lnTo>
                                      <a:pt x="1739" y="844"/>
                                    </a:lnTo>
                                    <a:lnTo>
                                      <a:pt x="1775" y="864"/>
                                    </a:lnTo>
                                    <a:lnTo>
                                      <a:pt x="1816" y="879"/>
                                    </a:lnTo>
                                    <a:lnTo>
                                      <a:pt x="1858" y="889"/>
                                    </a:lnTo>
                                    <a:lnTo>
                                      <a:pt x="1902" y="892"/>
                                    </a:lnTo>
                                    <a:lnTo>
                                      <a:pt x="1908" y="892"/>
                                    </a:lnTo>
                                    <a:lnTo>
                                      <a:pt x="1935" y="891"/>
                                    </a:lnTo>
                                    <a:lnTo>
                                      <a:pt x="1959" y="886"/>
                                    </a:lnTo>
                                    <a:lnTo>
                                      <a:pt x="1980" y="883"/>
                                    </a:lnTo>
                                    <a:lnTo>
                                      <a:pt x="2015" y="872"/>
                                    </a:lnTo>
                                    <a:lnTo>
                                      <a:pt x="2050" y="856"/>
                                    </a:lnTo>
                                    <a:lnTo>
                                      <a:pt x="2082" y="836"/>
                                    </a:lnTo>
                                    <a:lnTo>
                                      <a:pt x="2110" y="813"/>
                                    </a:lnTo>
                                    <a:lnTo>
                                      <a:pt x="2136" y="786"/>
                                    </a:lnTo>
                                    <a:lnTo>
                                      <a:pt x="2139" y="786"/>
                                    </a:lnTo>
                                    <a:lnTo>
                                      <a:pt x="2145" y="780"/>
                                    </a:lnTo>
                                    <a:lnTo>
                                      <a:pt x="2147" y="774"/>
                                    </a:lnTo>
                                    <a:lnTo>
                                      <a:pt x="2150" y="771"/>
                                    </a:lnTo>
                                    <a:lnTo>
                                      <a:pt x="2170" y="740"/>
                                    </a:lnTo>
                                    <a:lnTo>
                                      <a:pt x="2186" y="709"/>
                                    </a:lnTo>
                                    <a:lnTo>
                                      <a:pt x="2192" y="695"/>
                                    </a:lnTo>
                                    <a:lnTo>
                                      <a:pt x="2194" y="689"/>
                                    </a:lnTo>
                                    <a:lnTo>
                                      <a:pt x="2194" y="685"/>
                                    </a:lnTo>
                                    <a:lnTo>
                                      <a:pt x="2197" y="677"/>
                                    </a:lnTo>
                                    <a:lnTo>
                                      <a:pt x="2197" y="671"/>
                                    </a:lnTo>
                                    <a:lnTo>
                                      <a:pt x="2201" y="664"/>
                                    </a:lnTo>
                                    <a:lnTo>
                                      <a:pt x="2204" y="656"/>
                                    </a:lnTo>
                                    <a:lnTo>
                                      <a:pt x="2204" y="653"/>
                                    </a:lnTo>
                                    <a:lnTo>
                                      <a:pt x="2207" y="645"/>
                                    </a:lnTo>
                                    <a:lnTo>
                                      <a:pt x="2207" y="630"/>
                                    </a:lnTo>
                                    <a:lnTo>
                                      <a:pt x="2210" y="617"/>
                                    </a:lnTo>
                                    <a:lnTo>
                                      <a:pt x="2210" y="520"/>
                                    </a:lnTo>
                                    <a:lnTo>
                                      <a:pt x="2209" y="503"/>
                                    </a:lnTo>
                                    <a:lnTo>
                                      <a:pt x="2207" y="484"/>
                                    </a:lnTo>
                                    <a:lnTo>
                                      <a:pt x="2204" y="462"/>
                                    </a:lnTo>
                                    <a:lnTo>
                                      <a:pt x="2199" y="438"/>
                                    </a:lnTo>
                                    <a:lnTo>
                                      <a:pt x="2195" y="413"/>
                                    </a:lnTo>
                                    <a:lnTo>
                                      <a:pt x="2189" y="387"/>
                                    </a:lnTo>
                                    <a:lnTo>
                                      <a:pt x="2181" y="360"/>
                                    </a:lnTo>
                                    <a:lnTo>
                                      <a:pt x="2171" y="331"/>
                                    </a:lnTo>
                                    <a:lnTo>
                                      <a:pt x="2160" y="303"/>
                                    </a:lnTo>
                                    <a:lnTo>
                                      <a:pt x="2146" y="274"/>
                                    </a:lnTo>
                                    <a:lnTo>
                                      <a:pt x="2131" y="247"/>
                                    </a:lnTo>
                                    <a:lnTo>
                                      <a:pt x="2114" y="218"/>
                                    </a:lnTo>
                                    <a:lnTo>
                                      <a:pt x="2093" y="192"/>
                                    </a:lnTo>
                                    <a:lnTo>
                                      <a:pt x="2070" y="167"/>
                                    </a:lnTo>
                                    <a:lnTo>
                                      <a:pt x="2044" y="144"/>
                                    </a:lnTo>
                                    <a:lnTo>
                                      <a:pt x="2016" y="123"/>
                                    </a:lnTo>
                                    <a:lnTo>
                                      <a:pt x="1985" y="104"/>
                                    </a:lnTo>
                                    <a:lnTo>
                                      <a:pt x="1950" y="87"/>
                                    </a:lnTo>
                                    <a:lnTo>
                                      <a:pt x="1911" y="75"/>
                                    </a:lnTo>
                                    <a:lnTo>
                                      <a:pt x="1870" y="64"/>
                                    </a:lnTo>
                                    <a:lnTo>
                                      <a:pt x="1825" y="58"/>
                                    </a:lnTo>
                                    <a:lnTo>
                                      <a:pt x="1775" y="56"/>
                                    </a:lnTo>
                                    <a:lnTo>
                                      <a:pt x="490" y="56"/>
                                    </a:lnTo>
                                    <a:close/>
                                    <a:moveTo>
                                      <a:pt x="490" y="0"/>
                                    </a:moveTo>
                                    <a:lnTo>
                                      <a:pt x="1775" y="0"/>
                                    </a:lnTo>
                                    <a:lnTo>
                                      <a:pt x="1831" y="3"/>
                                    </a:lnTo>
                                    <a:lnTo>
                                      <a:pt x="1883" y="10"/>
                                    </a:lnTo>
                                    <a:lnTo>
                                      <a:pt x="1932" y="22"/>
                                    </a:lnTo>
                                    <a:lnTo>
                                      <a:pt x="1979" y="38"/>
                                    </a:lnTo>
                                    <a:lnTo>
                                      <a:pt x="2020" y="59"/>
                                    </a:lnTo>
                                    <a:lnTo>
                                      <a:pt x="2056" y="82"/>
                                    </a:lnTo>
                                    <a:lnTo>
                                      <a:pt x="2090" y="108"/>
                                    </a:lnTo>
                                    <a:lnTo>
                                      <a:pt x="2120" y="139"/>
                                    </a:lnTo>
                                    <a:lnTo>
                                      <a:pt x="2147" y="171"/>
                                    </a:lnTo>
                                    <a:lnTo>
                                      <a:pt x="2171" y="207"/>
                                    </a:lnTo>
                                    <a:lnTo>
                                      <a:pt x="2197" y="252"/>
                                    </a:lnTo>
                                    <a:lnTo>
                                      <a:pt x="2217" y="297"/>
                                    </a:lnTo>
                                    <a:lnTo>
                                      <a:pt x="2234" y="342"/>
                                    </a:lnTo>
                                    <a:lnTo>
                                      <a:pt x="2246" y="385"/>
                                    </a:lnTo>
                                    <a:lnTo>
                                      <a:pt x="2254" y="427"/>
                                    </a:lnTo>
                                    <a:lnTo>
                                      <a:pt x="2260" y="464"/>
                                    </a:lnTo>
                                    <a:lnTo>
                                      <a:pt x="2263" y="498"/>
                                    </a:lnTo>
                                    <a:lnTo>
                                      <a:pt x="2265" y="526"/>
                                    </a:lnTo>
                                    <a:lnTo>
                                      <a:pt x="2265" y="549"/>
                                    </a:lnTo>
                                    <a:lnTo>
                                      <a:pt x="2254" y="682"/>
                                    </a:lnTo>
                                    <a:lnTo>
                                      <a:pt x="2243" y="717"/>
                                    </a:lnTo>
                                    <a:lnTo>
                                      <a:pt x="2229" y="749"/>
                                    </a:lnTo>
                                    <a:lnTo>
                                      <a:pt x="2212" y="780"/>
                                    </a:lnTo>
                                    <a:lnTo>
                                      <a:pt x="2191" y="809"/>
                                    </a:lnTo>
                                    <a:lnTo>
                                      <a:pt x="2168" y="836"/>
                                    </a:lnTo>
                                    <a:lnTo>
                                      <a:pt x="2168" y="839"/>
                                    </a:lnTo>
                                    <a:lnTo>
                                      <a:pt x="2162" y="842"/>
                                    </a:lnTo>
                                    <a:lnTo>
                                      <a:pt x="2133" y="869"/>
                                    </a:lnTo>
                                    <a:lnTo>
                                      <a:pt x="2101" y="893"/>
                                    </a:lnTo>
                                    <a:lnTo>
                                      <a:pt x="2065" y="913"/>
                                    </a:lnTo>
                                    <a:lnTo>
                                      <a:pt x="2027" y="927"/>
                                    </a:lnTo>
                                    <a:lnTo>
                                      <a:pt x="2047" y="969"/>
                                    </a:lnTo>
                                    <a:lnTo>
                                      <a:pt x="2062" y="1009"/>
                                    </a:lnTo>
                                    <a:lnTo>
                                      <a:pt x="2074" y="1048"/>
                                    </a:lnTo>
                                    <a:lnTo>
                                      <a:pt x="2082" y="1082"/>
                                    </a:lnTo>
                                    <a:lnTo>
                                      <a:pt x="2088" y="1114"/>
                                    </a:lnTo>
                                    <a:lnTo>
                                      <a:pt x="2092" y="1141"/>
                                    </a:lnTo>
                                    <a:lnTo>
                                      <a:pt x="2094" y="1165"/>
                                    </a:lnTo>
                                    <a:lnTo>
                                      <a:pt x="2095" y="1183"/>
                                    </a:lnTo>
                                    <a:lnTo>
                                      <a:pt x="2095" y="1195"/>
                                    </a:lnTo>
                                    <a:lnTo>
                                      <a:pt x="2095" y="1203"/>
                                    </a:lnTo>
                                    <a:lnTo>
                                      <a:pt x="2092" y="1251"/>
                                    </a:lnTo>
                                    <a:lnTo>
                                      <a:pt x="2081" y="1297"/>
                                    </a:lnTo>
                                    <a:lnTo>
                                      <a:pt x="2066" y="1342"/>
                                    </a:lnTo>
                                    <a:lnTo>
                                      <a:pt x="2046" y="1383"/>
                                    </a:lnTo>
                                    <a:lnTo>
                                      <a:pt x="2020" y="1421"/>
                                    </a:lnTo>
                                    <a:lnTo>
                                      <a:pt x="1990" y="1455"/>
                                    </a:lnTo>
                                    <a:lnTo>
                                      <a:pt x="1955" y="1486"/>
                                    </a:lnTo>
                                    <a:lnTo>
                                      <a:pt x="1918" y="1511"/>
                                    </a:lnTo>
                                    <a:lnTo>
                                      <a:pt x="1876" y="1532"/>
                                    </a:lnTo>
                                    <a:lnTo>
                                      <a:pt x="1832" y="1547"/>
                                    </a:lnTo>
                                    <a:lnTo>
                                      <a:pt x="1786" y="1557"/>
                                    </a:lnTo>
                                    <a:lnTo>
                                      <a:pt x="1737" y="1560"/>
                                    </a:lnTo>
                                    <a:lnTo>
                                      <a:pt x="529" y="1560"/>
                                    </a:lnTo>
                                    <a:lnTo>
                                      <a:pt x="481" y="1557"/>
                                    </a:lnTo>
                                    <a:lnTo>
                                      <a:pt x="434" y="1547"/>
                                    </a:lnTo>
                                    <a:lnTo>
                                      <a:pt x="390" y="1532"/>
                                    </a:lnTo>
                                    <a:lnTo>
                                      <a:pt x="349" y="1511"/>
                                    </a:lnTo>
                                    <a:lnTo>
                                      <a:pt x="310" y="1486"/>
                                    </a:lnTo>
                                    <a:lnTo>
                                      <a:pt x="277" y="1455"/>
                                    </a:lnTo>
                                    <a:lnTo>
                                      <a:pt x="246" y="1421"/>
                                    </a:lnTo>
                                    <a:lnTo>
                                      <a:pt x="220" y="1383"/>
                                    </a:lnTo>
                                    <a:lnTo>
                                      <a:pt x="199" y="1342"/>
                                    </a:lnTo>
                                    <a:lnTo>
                                      <a:pt x="185" y="1297"/>
                                    </a:lnTo>
                                    <a:lnTo>
                                      <a:pt x="175" y="1251"/>
                                    </a:lnTo>
                                    <a:lnTo>
                                      <a:pt x="172" y="1203"/>
                                    </a:lnTo>
                                    <a:lnTo>
                                      <a:pt x="172" y="1194"/>
                                    </a:lnTo>
                                    <a:lnTo>
                                      <a:pt x="172" y="1180"/>
                                    </a:lnTo>
                                    <a:lnTo>
                                      <a:pt x="174" y="1158"/>
                                    </a:lnTo>
                                    <a:lnTo>
                                      <a:pt x="177" y="1129"/>
                                    </a:lnTo>
                                    <a:lnTo>
                                      <a:pt x="182" y="1097"/>
                                    </a:lnTo>
                                    <a:lnTo>
                                      <a:pt x="191" y="1059"/>
                                    </a:lnTo>
                                    <a:lnTo>
                                      <a:pt x="202" y="1018"/>
                                    </a:lnTo>
                                    <a:lnTo>
                                      <a:pt x="219" y="974"/>
                                    </a:lnTo>
                                    <a:lnTo>
                                      <a:pt x="240" y="927"/>
                                    </a:lnTo>
                                    <a:lnTo>
                                      <a:pt x="200" y="912"/>
                                    </a:lnTo>
                                    <a:lnTo>
                                      <a:pt x="164" y="891"/>
                                    </a:lnTo>
                                    <a:lnTo>
                                      <a:pt x="129" y="866"/>
                                    </a:lnTo>
                                    <a:lnTo>
                                      <a:pt x="99" y="837"/>
                                    </a:lnTo>
                                    <a:lnTo>
                                      <a:pt x="71" y="806"/>
                                    </a:lnTo>
                                    <a:lnTo>
                                      <a:pt x="48" y="770"/>
                                    </a:lnTo>
                                    <a:lnTo>
                                      <a:pt x="30" y="733"/>
                                    </a:lnTo>
                                    <a:lnTo>
                                      <a:pt x="15" y="693"/>
                                    </a:lnTo>
                                    <a:lnTo>
                                      <a:pt x="4" y="650"/>
                                    </a:lnTo>
                                    <a:lnTo>
                                      <a:pt x="0" y="606"/>
                                    </a:lnTo>
                                    <a:lnTo>
                                      <a:pt x="0" y="549"/>
                                    </a:lnTo>
                                    <a:lnTo>
                                      <a:pt x="1" y="526"/>
                                    </a:lnTo>
                                    <a:lnTo>
                                      <a:pt x="2" y="498"/>
                                    </a:lnTo>
                                    <a:lnTo>
                                      <a:pt x="5" y="464"/>
                                    </a:lnTo>
                                    <a:lnTo>
                                      <a:pt x="12" y="427"/>
                                    </a:lnTo>
                                    <a:lnTo>
                                      <a:pt x="20" y="385"/>
                                    </a:lnTo>
                                    <a:lnTo>
                                      <a:pt x="32" y="342"/>
                                    </a:lnTo>
                                    <a:lnTo>
                                      <a:pt x="47" y="297"/>
                                    </a:lnTo>
                                    <a:lnTo>
                                      <a:pt x="67" y="252"/>
                                    </a:lnTo>
                                    <a:lnTo>
                                      <a:pt x="92" y="207"/>
                                    </a:lnTo>
                                    <a:lnTo>
                                      <a:pt x="117" y="171"/>
                                    </a:lnTo>
                                    <a:lnTo>
                                      <a:pt x="146" y="139"/>
                                    </a:lnTo>
                                    <a:lnTo>
                                      <a:pt x="176" y="108"/>
                                    </a:lnTo>
                                    <a:lnTo>
                                      <a:pt x="210" y="82"/>
                                    </a:lnTo>
                                    <a:lnTo>
                                      <a:pt x="245" y="59"/>
                                    </a:lnTo>
                                    <a:lnTo>
                                      <a:pt x="288" y="38"/>
                                    </a:lnTo>
                                    <a:lnTo>
                                      <a:pt x="334" y="22"/>
                                    </a:lnTo>
                                    <a:lnTo>
                                      <a:pt x="384" y="10"/>
                                    </a:lnTo>
                                    <a:lnTo>
                                      <a:pt x="436" y="3"/>
                                    </a:lnTo>
                                    <a:lnTo>
                                      <a:pt x="4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D18302" id="Group 303" o:spid="_x0000_s1026" alt="Telephone icon" style="position:absolute;margin-left:-.15pt;margin-top:5.35pt;width:25.9pt;height:25.9pt;z-index:251661312;mso-width-relative:margin;mso-height-relative:margin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">
                    <v:oval id="Oval 16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" fillcolor="#5b9bd5 [3204]" stroked="f" strokeweight="1pt">
                      <v:stroke joinstyle="miter"/>
                    </v:oval>
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546a [3215]" strokecolor="#44546a [3215]" strokeweight="0">
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<o:lock v:ext="edit" verticies="t"/>
                    </v:shape>
                    <w10:wrap type="through"/>
                  </v:group>
                </w:pict>
              </mc:Fallback>
            </mc:AlternateContent>
          </w:r>
          <w:r w:rsidRPr="00B509CE">
            <w:t>585</w:t>
          </w:r>
          <w:r>
            <w:t>-</w:t>
          </w:r>
          <w:r w:rsidRPr="00B509CE">
            <w:t>563</w:t>
          </w:r>
          <w:r>
            <w:t>-</w:t>
          </w:r>
          <w:r w:rsidRPr="00B509CE">
            <w:t>9632</w:t>
          </w:r>
        </w:p>
      </w:tc>
      <w:tc>
        <w:tcPr>
          <w:tcW w:w="2007" w:type="dxa"/>
          <w:vAlign w:val="center"/>
        </w:tcPr>
        <w:p w14:paraId="68B4BD71" w14:textId="77777777" w:rsidR="00B509CE" w:rsidRDefault="00C10B23" w:rsidP="00C10B23">
          <w:pPr>
            <w:pStyle w:val="Header"/>
            <w:spacing w:before="240" w:after="240"/>
            <w:jc w:val="left"/>
          </w:pPr>
          <w:r w:rsidRPr="000C610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0A55EFC" wp14:editId="0339A56B">
                    <wp:simplePos x="0" y="0"/>
                    <wp:positionH relativeFrom="column">
                      <wp:posOffset>-292735</wp:posOffset>
                    </wp:positionH>
                    <wp:positionV relativeFrom="paragraph">
                      <wp:posOffset>67945</wp:posOffset>
                    </wp:positionV>
                    <wp:extent cx="328930" cy="328930"/>
                    <wp:effectExtent l="0" t="0" r="13970" b="13970"/>
                    <wp:wrapThrough wrapText="bothSides">
                      <wp:wrapPolygon edited="0">
                        <wp:start x="3753" y="0"/>
                        <wp:lineTo x="0" y="3753"/>
                        <wp:lineTo x="0" y="16263"/>
                        <wp:lineTo x="1251" y="20015"/>
                        <wp:lineTo x="3753" y="21266"/>
                        <wp:lineTo x="18764" y="21266"/>
                        <wp:lineTo x="21266" y="17514"/>
                        <wp:lineTo x="21266" y="3753"/>
                        <wp:lineTo x="17514" y="0"/>
                        <wp:lineTo x="3753" y="0"/>
                      </wp:wrapPolygon>
                    </wp:wrapThrough>
                    <wp:docPr id="1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0" cy="430"/>
                            </a:xfrm>
                          </wpg:grpSpPr>
                          <wps:wsp>
                            <wps:cNvPr id="19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21791C" id="Group 4" o:spid="_x0000_s1026" alt="Twitter icon" style="position:absolute;margin-left:-23.05pt;margin-top:5.35pt;width:25.9pt;height:25.9pt;z-index:251660288;mso-width-relative:margin;mso-height-relative:margin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EinRIAANh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">
                    <o:lock v:ext="edit" aspectratio="t"/>
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44546a [3215]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type="through"/>
                  </v:group>
                </w:pict>
              </mc:Fallback>
            </mc:AlternateContent>
          </w:r>
          <w:hyperlink r:id="rId1" w:history="1">
            <w:r w:rsidRPr="00C10B23">
              <w:rPr>
                <w:rStyle w:val="Hyperlink"/>
              </w:rPr>
              <w:t>@Jaykul</w:t>
            </w:r>
          </w:hyperlink>
        </w:p>
      </w:tc>
      <w:tc>
        <w:tcPr>
          <w:tcW w:w="1625" w:type="dxa"/>
          <w:vAlign w:val="center"/>
        </w:tcPr>
        <w:p w14:paraId="78D47795" w14:textId="77777777" w:rsidR="00B509CE" w:rsidRDefault="00C10B23" w:rsidP="00C10B23">
          <w:pPr>
            <w:pStyle w:val="Header"/>
            <w:spacing w:before="240" w:after="240"/>
            <w:jc w:val="left"/>
          </w:pPr>
          <w:r w:rsidRPr="00A85B6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8BB25E" wp14:editId="6B469857">
                    <wp:simplePos x="0" y="0"/>
                    <wp:positionH relativeFrom="column">
                      <wp:posOffset>2540</wp:posOffset>
                    </wp:positionH>
                    <wp:positionV relativeFrom="paragraph">
                      <wp:posOffset>71755</wp:posOffset>
                    </wp:positionV>
                    <wp:extent cx="329184" cy="329184"/>
                    <wp:effectExtent l="0" t="0" r="0" b="0"/>
                    <wp:wrapThrough wrapText="bothSides">
                      <wp:wrapPolygon edited="0">
                        <wp:start x="3753" y="0"/>
                        <wp:lineTo x="0" y="3753"/>
                        <wp:lineTo x="0" y="16263"/>
                        <wp:lineTo x="2502" y="20015"/>
                        <wp:lineTo x="17514" y="20015"/>
                        <wp:lineTo x="20015" y="16263"/>
                        <wp:lineTo x="20015" y="3753"/>
                        <wp:lineTo x="16263" y="0"/>
                        <wp:lineTo x="3753" y="0"/>
                      </wp:wrapPolygon>
                    </wp:wrapThrough>
                    <wp:docPr id="21" name="Group 321" descr="LinkedIn ico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329184" cy="329184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0" y="0"/>
                                <a:ext cx="329184" cy="3291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Freeform 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8073" y="86805"/>
                                <a:ext cx="173038" cy="155575"/>
                              </a:xfrm>
                              <a:custGeom>
                                <a:avLst/>
                                <a:gdLst>
                                  <a:gd name="T0" fmla="*/ 384 w 1752"/>
                                  <a:gd name="T1" fmla="*/ 544 h 1560"/>
                                  <a:gd name="T2" fmla="*/ 1243 w 1752"/>
                                  <a:gd name="T3" fmla="*/ 523 h 1560"/>
                                  <a:gd name="T4" fmla="*/ 1128 w 1752"/>
                                  <a:gd name="T5" fmla="*/ 556 h 1560"/>
                                  <a:gd name="T6" fmla="*/ 1044 w 1752"/>
                                  <a:gd name="T7" fmla="*/ 620 h 1560"/>
                                  <a:gd name="T8" fmla="*/ 972 w 1752"/>
                                  <a:gd name="T9" fmla="*/ 686 h 1560"/>
                                  <a:gd name="T10" fmla="*/ 643 w 1752"/>
                                  <a:gd name="T11" fmla="*/ 1510 h 1560"/>
                                  <a:gd name="T12" fmla="*/ 954 w 1752"/>
                                  <a:gd name="T13" fmla="*/ 933 h 1560"/>
                                  <a:gd name="T14" fmla="*/ 966 w 1752"/>
                                  <a:gd name="T15" fmla="*/ 872 h 1560"/>
                                  <a:gd name="T16" fmla="*/ 1038 w 1752"/>
                                  <a:gd name="T17" fmla="*/ 779 h 1560"/>
                                  <a:gd name="T18" fmla="*/ 1122 w 1752"/>
                                  <a:gd name="T19" fmla="*/ 739 h 1560"/>
                                  <a:gd name="T20" fmla="*/ 1245 w 1752"/>
                                  <a:gd name="T21" fmla="*/ 744 h 1560"/>
                                  <a:gd name="T22" fmla="*/ 1340 w 1752"/>
                                  <a:gd name="T23" fmla="*/ 807 h 1560"/>
                                  <a:gd name="T24" fmla="*/ 1384 w 1752"/>
                                  <a:gd name="T25" fmla="*/ 920 h 1560"/>
                                  <a:gd name="T26" fmla="*/ 1697 w 1752"/>
                                  <a:gd name="T27" fmla="*/ 1510 h 1560"/>
                                  <a:gd name="T28" fmla="*/ 1681 w 1752"/>
                                  <a:gd name="T29" fmla="*/ 798 h 1560"/>
                                  <a:gd name="T30" fmla="*/ 1610 w 1752"/>
                                  <a:gd name="T31" fmla="*/ 650 h 1560"/>
                                  <a:gd name="T32" fmla="*/ 1496 w 1752"/>
                                  <a:gd name="T33" fmla="*/ 558 h 1560"/>
                                  <a:gd name="T34" fmla="*/ 1307 w 1752"/>
                                  <a:gd name="T35" fmla="*/ 522 h 1560"/>
                                  <a:gd name="T36" fmla="*/ 432 w 1752"/>
                                  <a:gd name="T37" fmla="*/ 497 h 1560"/>
                                  <a:gd name="T38" fmla="*/ 438 w 1752"/>
                                  <a:gd name="T39" fmla="*/ 1543 h 1560"/>
                                  <a:gd name="T40" fmla="*/ 50 w 1752"/>
                                  <a:gd name="T41" fmla="*/ 1560 h 1560"/>
                                  <a:gd name="T42" fmla="*/ 22 w 1752"/>
                                  <a:gd name="T43" fmla="*/ 1532 h 1560"/>
                                  <a:gd name="T44" fmla="*/ 41 w 1752"/>
                                  <a:gd name="T45" fmla="*/ 490 h 1560"/>
                                  <a:gd name="T46" fmla="*/ 1426 w 1752"/>
                                  <a:gd name="T47" fmla="*/ 480 h 1560"/>
                                  <a:gd name="T48" fmla="*/ 1593 w 1752"/>
                                  <a:gd name="T49" fmla="*/ 557 h 1560"/>
                                  <a:gd name="T50" fmla="*/ 1701 w 1752"/>
                                  <a:gd name="T51" fmla="*/ 694 h 1560"/>
                                  <a:gd name="T52" fmla="*/ 1750 w 1752"/>
                                  <a:gd name="T53" fmla="*/ 890 h 1560"/>
                                  <a:gd name="T54" fmla="*/ 1742 w 1752"/>
                                  <a:gd name="T55" fmla="*/ 1552 h 1560"/>
                                  <a:gd name="T56" fmla="*/ 1351 w 1752"/>
                                  <a:gd name="T57" fmla="*/ 1557 h 1560"/>
                                  <a:gd name="T58" fmla="*/ 1335 w 1752"/>
                                  <a:gd name="T59" fmla="*/ 989 h 1560"/>
                                  <a:gd name="T60" fmla="*/ 1311 w 1752"/>
                                  <a:gd name="T61" fmla="*/ 860 h 1560"/>
                                  <a:gd name="T62" fmla="*/ 1250 w 1752"/>
                                  <a:gd name="T63" fmla="*/ 797 h 1560"/>
                                  <a:gd name="T64" fmla="*/ 1144 w 1752"/>
                                  <a:gd name="T65" fmla="*/ 788 h 1560"/>
                                  <a:gd name="T66" fmla="*/ 1052 w 1752"/>
                                  <a:gd name="T67" fmla="*/ 836 h 1560"/>
                                  <a:gd name="T68" fmla="*/ 1005 w 1752"/>
                                  <a:gd name="T69" fmla="*/ 923 h 1560"/>
                                  <a:gd name="T70" fmla="*/ 988 w 1752"/>
                                  <a:gd name="T71" fmla="*/ 1557 h 1560"/>
                                  <a:gd name="T72" fmla="*/ 587 w 1752"/>
                                  <a:gd name="T73" fmla="*/ 1532 h 1560"/>
                                  <a:gd name="T74" fmla="*/ 604 w 1752"/>
                                  <a:gd name="T75" fmla="*/ 490 h 1560"/>
                                  <a:gd name="T76" fmla="*/ 998 w 1752"/>
                                  <a:gd name="T77" fmla="*/ 497 h 1560"/>
                                  <a:gd name="T78" fmla="*/ 1027 w 1752"/>
                                  <a:gd name="T79" fmla="*/ 564 h 1560"/>
                                  <a:gd name="T80" fmla="*/ 1138 w 1752"/>
                                  <a:gd name="T81" fmla="*/ 495 h 1560"/>
                                  <a:gd name="T82" fmla="*/ 1270 w 1752"/>
                                  <a:gd name="T83" fmla="*/ 467 h 1560"/>
                                  <a:gd name="T84" fmla="*/ 172 w 1752"/>
                                  <a:gd name="T85" fmla="*/ 61 h 1560"/>
                                  <a:gd name="T86" fmla="*/ 87 w 1752"/>
                                  <a:gd name="T87" fmla="*/ 111 h 1560"/>
                                  <a:gd name="T88" fmla="*/ 55 w 1752"/>
                                  <a:gd name="T89" fmla="*/ 203 h 1560"/>
                                  <a:gd name="T90" fmla="*/ 81 w 1752"/>
                                  <a:gd name="T91" fmla="*/ 289 h 1560"/>
                                  <a:gd name="T92" fmla="*/ 160 w 1752"/>
                                  <a:gd name="T93" fmla="*/ 344 h 1560"/>
                                  <a:gd name="T94" fmla="*/ 248 w 1752"/>
                                  <a:gd name="T95" fmla="*/ 349 h 1560"/>
                                  <a:gd name="T96" fmla="*/ 335 w 1752"/>
                                  <a:gd name="T97" fmla="*/ 307 h 1560"/>
                                  <a:gd name="T98" fmla="*/ 378 w 1752"/>
                                  <a:gd name="T99" fmla="*/ 228 h 1560"/>
                                  <a:gd name="T100" fmla="*/ 356 w 1752"/>
                                  <a:gd name="T101" fmla="*/ 115 h 1560"/>
                                  <a:gd name="T102" fmla="*/ 268 w 1752"/>
                                  <a:gd name="T103" fmla="*/ 57 h 1560"/>
                                  <a:gd name="T104" fmla="*/ 292 w 1752"/>
                                  <a:gd name="T105" fmla="*/ 7 h 1560"/>
                                  <a:gd name="T106" fmla="*/ 379 w 1752"/>
                                  <a:gd name="T107" fmla="*/ 61 h 1560"/>
                                  <a:gd name="T108" fmla="*/ 431 w 1752"/>
                                  <a:gd name="T109" fmla="*/ 166 h 1560"/>
                                  <a:gd name="T110" fmla="*/ 424 w 1752"/>
                                  <a:gd name="T111" fmla="*/ 266 h 1560"/>
                                  <a:gd name="T112" fmla="*/ 354 w 1752"/>
                                  <a:gd name="T113" fmla="*/ 364 h 1560"/>
                                  <a:gd name="T114" fmla="*/ 251 w 1752"/>
                                  <a:gd name="T115" fmla="*/ 404 h 1560"/>
                                  <a:gd name="T116" fmla="*/ 154 w 1752"/>
                                  <a:gd name="T117" fmla="*/ 399 h 1560"/>
                                  <a:gd name="T118" fmla="*/ 61 w 1752"/>
                                  <a:gd name="T119" fmla="*/ 346 h 1560"/>
                                  <a:gd name="T120" fmla="*/ 3 w 1752"/>
                                  <a:gd name="T121" fmla="*/ 236 h 1560"/>
                                  <a:gd name="T122" fmla="*/ 24 w 1752"/>
                                  <a:gd name="T123" fmla="*/ 106 h 1560"/>
                                  <a:gd name="T124" fmla="*/ 124 w 1752"/>
                                  <a:gd name="T125" fmla="*/ 19 h 15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752" h="1560">
                                    <a:moveTo>
                                      <a:pt x="77" y="544"/>
                                    </a:moveTo>
                                    <a:lnTo>
                                      <a:pt x="77" y="1510"/>
                                    </a:lnTo>
                                    <a:lnTo>
                                      <a:pt x="384" y="1510"/>
                                    </a:lnTo>
                                    <a:lnTo>
                                      <a:pt x="384" y="544"/>
                                    </a:lnTo>
                                    <a:lnTo>
                                      <a:pt x="77" y="544"/>
                                    </a:lnTo>
                                    <a:close/>
                                    <a:moveTo>
                                      <a:pt x="1307" y="522"/>
                                    </a:moveTo>
                                    <a:lnTo>
                                      <a:pt x="1274" y="522"/>
                                    </a:lnTo>
                                    <a:lnTo>
                                      <a:pt x="1243" y="523"/>
                                    </a:lnTo>
                                    <a:lnTo>
                                      <a:pt x="1213" y="526"/>
                                    </a:lnTo>
                                    <a:lnTo>
                                      <a:pt x="1186" y="532"/>
                                    </a:lnTo>
                                    <a:lnTo>
                                      <a:pt x="1155" y="544"/>
                                    </a:lnTo>
                                    <a:lnTo>
                                      <a:pt x="1128" y="556"/>
                                    </a:lnTo>
                                    <a:lnTo>
                                      <a:pt x="1104" y="571"/>
                                    </a:lnTo>
                                    <a:lnTo>
                                      <a:pt x="1080" y="588"/>
                                    </a:lnTo>
                                    <a:lnTo>
                                      <a:pt x="1061" y="604"/>
                                    </a:lnTo>
                                    <a:lnTo>
                                      <a:pt x="1044" y="620"/>
                                    </a:lnTo>
                                    <a:lnTo>
                                      <a:pt x="1027" y="641"/>
                                    </a:lnTo>
                                    <a:lnTo>
                                      <a:pt x="1012" y="659"/>
                                    </a:lnTo>
                                    <a:lnTo>
                                      <a:pt x="1000" y="676"/>
                                    </a:lnTo>
                                    <a:lnTo>
                                      <a:pt x="972" y="686"/>
                                    </a:lnTo>
                                    <a:lnTo>
                                      <a:pt x="950" y="659"/>
                                    </a:lnTo>
                                    <a:lnTo>
                                      <a:pt x="950" y="544"/>
                                    </a:lnTo>
                                    <a:lnTo>
                                      <a:pt x="643" y="544"/>
                                    </a:lnTo>
                                    <a:lnTo>
                                      <a:pt x="643" y="1510"/>
                                    </a:lnTo>
                                    <a:lnTo>
                                      <a:pt x="950" y="1510"/>
                                    </a:lnTo>
                                    <a:lnTo>
                                      <a:pt x="950" y="966"/>
                                    </a:lnTo>
                                    <a:lnTo>
                                      <a:pt x="952" y="950"/>
                                    </a:lnTo>
                                    <a:lnTo>
                                      <a:pt x="954" y="933"/>
                                    </a:lnTo>
                                    <a:lnTo>
                                      <a:pt x="956" y="916"/>
                                    </a:lnTo>
                                    <a:lnTo>
                                      <a:pt x="957" y="904"/>
                                    </a:lnTo>
                                    <a:lnTo>
                                      <a:pt x="961" y="889"/>
                                    </a:lnTo>
                                    <a:lnTo>
                                      <a:pt x="966" y="872"/>
                                    </a:lnTo>
                                    <a:lnTo>
                                      <a:pt x="980" y="848"/>
                                    </a:lnTo>
                                    <a:lnTo>
                                      <a:pt x="996" y="824"/>
                                    </a:lnTo>
                                    <a:lnTo>
                                      <a:pt x="1016" y="801"/>
                                    </a:lnTo>
                                    <a:lnTo>
                                      <a:pt x="1038" y="779"/>
                                    </a:lnTo>
                                    <a:lnTo>
                                      <a:pt x="1055" y="765"/>
                                    </a:lnTo>
                                    <a:lnTo>
                                      <a:pt x="1076" y="753"/>
                                    </a:lnTo>
                                    <a:lnTo>
                                      <a:pt x="1098" y="746"/>
                                    </a:lnTo>
                                    <a:lnTo>
                                      <a:pt x="1122" y="739"/>
                                    </a:lnTo>
                                    <a:lnTo>
                                      <a:pt x="1149" y="736"/>
                                    </a:lnTo>
                                    <a:lnTo>
                                      <a:pt x="1175" y="735"/>
                                    </a:lnTo>
                                    <a:lnTo>
                                      <a:pt x="1211" y="737"/>
                                    </a:lnTo>
                                    <a:lnTo>
                                      <a:pt x="1245" y="744"/>
                                    </a:lnTo>
                                    <a:lnTo>
                                      <a:pt x="1274" y="753"/>
                                    </a:lnTo>
                                    <a:lnTo>
                                      <a:pt x="1299" y="767"/>
                                    </a:lnTo>
                                    <a:lnTo>
                                      <a:pt x="1321" y="785"/>
                                    </a:lnTo>
                                    <a:lnTo>
                                      <a:pt x="1340" y="807"/>
                                    </a:lnTo>
                                    <a:lnTo>
                                      <a:pt x="1355" y="831"/>
                                    </a:lnTo>
                                    <a:lnTo>
                                      <a:pt x="1368" y="858"/>
                                    </a:lnTo>
                                    <a:lnTo>
                                      <a:pt x="1377" y="887"/>
                                    </a:lnTo>
                                    <a:lnTo>
                                      <a:pt x="1384" y="920"/>
                                    </a:lnTo>
                                    <a:lnTo>
                                      <a:pt x="1388" y="953"/>
                                    </a:lnTo>
                                    <a:lnTo>
                                      <a:pt x="1390" y="989"/>
                                    </a:lnTo>
                                    <a:lnTo>
                                      <a:pt x="1390" y="1510"/>
                                    </a:lnTo>
                                    <a:lnTo>
                                      <a:pt x="1697" y="1510"/>
                                    </a:lnTo>
                                    <a:lnTo>
                                      <a:pt x="1697" y="950"/>
                                    </a:lnTo>
                                    <a:lnTo>
                                      <a:pt x="1695" y="894"/>
                                    </a:lnTo>
                                    <a:lnTo>
                                      <a:pt x="1689" y="843"/>
                                    </a:lnTo>
                                    <a:lnTo>
                                      <a:pt x="1681" y="798"/>
                                    </a:lnTo>
                                    <a:lnTo>
                                      <a:pt x="1669" y="757"/>
                                    </a:lnTo>
                                    <a:lnTo>
                                      <a:pt x="1652" y="719"/>
                                    </a:lnTo>
                                    <a:lnTo>
                                      <a:pt x="1632" y="683"/>
                                    </a:lnTo>
                                    <a:lnTo>
                                      <a:pt x="1610" y="650"/>
                                    </a:lnTo>
                                    <a:lnTo>
                                      <a:pt x="1587" y="620"/>
                                    </a:lnTo>
                                    <a:lnTo>
                                      <a:pt x="1560" y="597"/>
                                    </a:lnTo>
                                    <a:lnTo>
                                      <a:pt x="1530" y="576"/>
                                    </a:lnTo>
                                    <a:lnTo>
                                      <a:pt x="1496" y="558"/>
                                    </a:lnTo>
                                    <a:lnTo>
                                      <a:pt x="1461" y="544"/>
                                    </a:lnTo>
                                    <a:lnTo>
                                      <a:pt x="1412" y="530"/>
                                    </a:lnTo>
                                    <a:lnTo>
                                      <a:pt x="1360" y="524"/>
                                    </a:lnTo>
                                    <a:lnTo>
                                      <a:pt x="1307" y="522"/>
                                    </a:lnTo>
                                    <a:close/>
                                    <a:moveTo>
                                      <a:pt x="50" y="488"/>
                                    </a:moveTo>
                                    <a:lnTo>
                                      <a:pt x="412" y="488"/>
                                    </a:lnTo>
                                    <a:lnTo>
                                      <a:pt x="423" y="490"/>
                                    </a:lnTo>
                                    <a:lnTo>
                                      <a:pt x="432" y="497"/>
                                    </a:lnTo>
                                    <a:lnTo>
                                      <a:pt x="438" y="505"/>
                                    </a:lnTo>
                                    <a:lnTo>
                                      <a:pt x="440" y="516"/>
                                    </a:lnTo>
                                    <a:lnTo>
                                      <a:pt x="440" y="1532"/>
                                    </a:lnTo>
                                    <a:lnTo>
                                      <a:pt x="438" y="1543"/>
                                    </a:lnTo>
                                    <a:lnTo>
                                      <a:pt x="432" y="1552"/>
                                    </a:lnTo>
                                    <a:lnTo>
                                      <a:pt x="423" y="1557"/>
                                    </a:lnTo>
                                    <a:lnTo>
                                      <a:pt x="412" y="1560"/>
                                    </a:lnTo>
                                    <a:lnTo>
                                      <a:pt x="50" y="1560"/>
                                    </a:lnTo>
                                    <a:lnTo>
                                      <a:pt x="41" y="1557"/>
                                    </a:lnTo>
                                    <a:lnTo>
                                      <a:pt x="32" y="1552"/>
                                    </a:lnTo>
                                    <a:lnTo>
                                      <a:pt x="25" y="1543"/>
                                    </a:lnTo>
                                    <a:lnTo>
                                      <a:pt x="22" y="1532"/>
                                    </a:lnTo>
                                    <a:lnTo>
                                      <a:pt x="22" y="516"/>
                                    </a:lnTo>
                                    <a:lnTo>
                                      <a:pt x="25" y="505"/>
                                    </a:lnTo>
                                    <a:lnTo>
                                      <a:pt x="32" y="497"/>
                                    </a:lnTo>
                                    <a:lnTo>
                                      <a:pt x="41" y="490"/>
                                    </a:lnTo>
                                    <a:lnTo>
                                      <a:pt x="50" y="488"/>
                                    </a:lnTo>
                                    <a:close/>
                                    <a:moveTo>
                                      <a:pt x="1307" y="466"/>
                                    </a:moveTo>
                                    <a:lnTo>
                                      <a:pt x="1368" y="470"/>
                                    </a:lnTo>
                                    <a:lnTo>
                                      <a:pt x="1426" y="480"/>
                                    </a:lnTo>
                                    <a:lnTo>
                                      <a:pt x="1483" y="494"/>
                                    </a:lnTo>
                                    <a:lnTo>
                                      <a:pt x="1523" y="512"/>
                                    </a:lnTo>
                                    <a:lnTo>
                                      <a:pt x="1558" y="532"/>
                                    </a:lnTo>
                                    <a:lnTo>
                                      <a:pt x="1593" y="557"/>
                                    </a:lnTo>
                                    <a:lnTo>
                                      <a:pt x="1625" y="588"/>
                                    </a:lnTo>
                                    <a:lnTo>
                                      <a:pt x="1653" y="619"/>
                                    </a:lnTo>
                                    <a:lnTo>
                                      <a:pt x="1679" y="656"/>
                                    </a:lnTo>
                                    <a:lnTo>
                                      <a:pt x="1701" y="694"/>
                                    </a:lnTo>
                                    <a:lnTo>
                                      <a:pt x="1719" y="735"/>
                                    </a:lnTo>
                                    <a:lnTo>
                                      <a:pt x="1733" y="783"/>
                                    </a:lnTo>
                                    <a:lnTo>
                                      <a:pt x="1743" y="835"/>
                                    </a:lnTo>
                                    <a:lnTo>
                                      <a:pt x="1750" y="890"/>
                                    </a:lnTo>
                                    <a:lnTo>
                                      <a:pt x="1752" y="950"/>
                                    </a:lnTo>
                                    <a:lnTo>
                                      <a:pt x="1752" y="1532"/>
                                    </a:lnTo>
                                    <a:lnTo>
                                      <a:pt x="1749" y="1543"/>
                                    </a:lnTo>
                                    <a:lnTo>
                                      <a:pt x="1742" y="1552"/>
                                    </a:lnTo>
                                    <a:lnTo>
                                      <a:pt x="1733" y="1557"/>
                                    </a:lnTo>
                                    <a:lnTo>
                                      <a:pt x="1725" y="1560"/>
                                    </a:lnTo>
                                    <a:lnTo>
                                      <a:pt x="1362" y="1560"/>
                                    </a:lnTo>
                                    <a:lnTo>
                                      <a:pt x="1351" y="1557"/>
                                    </a:lnTo>
                                    <a:lnTo>
                                      <a:pt x="1342" y="1552"/>
                                    </a:lnTo>
                                    <a:lnTo>
                                      <a:pt x="1336" y="1543"/>
                                    </a:lnTo>
                                    <a:lnTo>
                                      <a:pt x="1335" y="1532"/>
                                    </a:lnTo>
                                    <a:lnTo>
                                      <a:pt x="1335" y="989"/>
                                    </a:lnTo>
                                    <a:lnTo>
                                      <a:pt x="1333" y="953"/>
                                    </a:lnTo>
                                    <a:lnTo>
                                      <a:pt x="1329" y="919"/>
                                    </a:lnTo>
                                    <a:lnTo>
                                      <a:pt x="1321" y="888"/>
                                    </a:lnTo>
                                    <a:lnTo>
                                      <a:pt x="1311" y="860"/>
                                    </a:lnTo>
                                    <a:lnTo>
                                      <a:pt x="1296" y="835"/>
                                    </a:lnTo>
                                    <a:lnTo>
                                      <a:pt x="1284" y="819"/>
                                    </a:lnTo>
                                    <a:lnTo>
                                      <a:pt x="1268" y="808"/>
                                    </a:lnTo>
                                    <a:lnTo>
                                      <a:pt x="1250" y="797"/>
                                    </a:lnTo>
                                    <a:lnTo>
                                      <a:pt x="1228" y="791"/>
                                    </a:lnTo>
                                    <a:lnTo>
                                      <a:pt x="1204" y="787"/>
                                    </a:lnTo>
                                    <a:lnTo>
                                      <a:pt x="1175" y="786"/>
                                    </a:lnTo>
                                    <a:lnTo>
                                      <a:pt x="1144" y="788"/>
                                    </a:lnTo>
                                    <a:lnTo>
                                      <a:pt x="1117" y="793"/>
                                    </a:lnTo>
                                    <a:lnTo>
                                      <a:pt x="1093" y="803"/>
                                    </a:lnTo>
                                    <a:lnTo>
                                      <a:pt x="1071" y="818"/>
                                    </a:lnTo>
                                    <a:lnTo>
                                      <a:pt x="1052" y="836"/>
                                    </a:lnTo>
                                    <a:lnTo>
                                      <a:pt x="1038" y="855"/>
                                    </a:lnTo>
                                    <a:lnTo>
                                      <a:pt x="1025" y="875"/>
                                    </a:lnTo>
                                    <a:lnTo>
                                      <a:pt x="1016" y="894"/>
                                    </a:lnTo>
                                    <a:lnTo>
                                      <a:pt x="1005" y="923"/>
                                    </a:lnTo>
                                    <a:lnTo>
                                      <a:pt x="1005" y="1532"/>
                                    </a:lnTo>
                                    <a:lnTo>
                                      <a:pt x="1003" y="1543"/>
                                    </a:lnTo>
                                    <a:lnTo>
                                      <a:pt x="998" y="1552"/>
                                    </a:lnTo>
                                    <a:lnTo>
                                      <a:pt x="988" y="1557"/>
                                    </a:lnTo>
                                    <a:lnTo>
                                      <a:pt x="978" y="1560"/>
                                    </a:lnTo>
                                    <a:lnTo>
                                      <a:pt x="616" y="1560"/>
                                    </a:lnTo>
                                    <a:lnTo>
                                      <a:pt x="594" y="1553"/>
                                    </a:lnTo>
                                    <a:lnTo>
                                      <a:pt x="587" y="1532"/>
                                    </a:lnTo>
                                    <a:lnTo>
                                      <a:pt x="587" y="516"/>
                                    </a:lnTo>
                                    <a:lnTo>
                                      <a:pt x="589" y="505"/>
                                    </a:lnTo>
                                    <a:lnTo>
                                      <a:pt x="596" y="497"/>
                                    </a:lnTo>
                                    <a:lnTo>
                                      <a:pt x="604" y="490"/>
                                    </a:lnTo>
                                    <a:lnTo>
                                      <a:pt x="616" y="488"/>
                                    </a:lnTo>
                                    <a:lnTo>
                                      <a:pt x="978" y="488"/>
                                    </a:lnTo>
                                    <a:lnTo>
                                      <a:pt x="988" y="490"/>
                                    </a:lnTo>
                                    <a:lnTo>
                                      <a:pt x="998" y="497"/>
                                    </a:lnTo>
                                    <a:lnTo>
                                      <a:pt x="1003" y="505"/>
                                    </a:lnTo>
                                    <a:lnTo>
                                      <a:pt x="1005" y="516"/>
                                    </a:lnTo>
                                    <a:lnTo>
                                      <a:pt x="1005" y="582"/>
                                    </a:lnTo>
                                    <a:lnTo>
                                      <a:pt x="1027" y="564"/>
                                    </a:lnTo>
                                    <a:lnTo>
                                      <a:pt x="1049" y="545"/>
                                    </a:lnTo>
                                    <a:lnTo>
                                      <a:pt x="1071" y="527"/>
                                    </a:lnTo>
                                    <a:lnTo>
                                      <a:pt x="1104" y="511"/>
                                    </a:lnTo>
                                    <a:lnTo>
                                      <a:pt x="1138" y="495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203" y="476"/>
                                    </a:lnTo>
                                    <a:lnTo>
                                      <a:pt x="1235" y="470"/>
                                    </a:lnTo>
                                    <a:lnTo>
                                      <a:pt x="1270" y="467"/>
                                    </a:lnTo>
                                    <a:lnTo>
                                      <a:pt x="1307" y="466"/>
                                    </a:lnTo>
                                    <a:close/>
                                    <a:moveTo>
                                      <a:pt x="236" y="55"/>
                                    </a:moveTo>
                                    <a:lnTo>
                                      <a:pt x="202" y="57"/>
                                    </a:lnTo>
                                    <a:lnTo>
                                      <a:pt x="172" y="61"/>
                                    </a:lnTo>
                                    <a:lnTo>
                                      <a:pt x="145" y="68"/>
                                    </a:lnTo>
                                    <a:lnTo>
                                      <a:pt x="123" y="79"/>
                                    </a:lnTo>
                                    <a:lnTo>
                                      <a:pt x="105" y="93"/>
                                    </a:lnTo>
                                    <a:lnTo>
                                      <a:pt x="87" y="111"/>
                                    </a:lnTo>
                                    <a:lnTo>
                                      <a:pt x="73" y="131"/>
                                    </a:lnTo>
                                    <a:lnTo>
                                      <a:pt x="63" y="153"/>
                                    </a:lnTo>
                                    <a:lnTo>
                                      <a:pt x="57" y="177"/>
                                    </a:lnTo>
                                    <a:lnTo>
                                      <a:pt x="55" y="203"/>
                                    </a:lnTo>
                                    <a:lnTo>
                                      <a:pt x="56" y="226"/>
                                    </a:lnTo>
                                    <a:lnTo>
                                      <a:pt x="62" y="248"/>
                                    </a:lnTo>
                                    <a:lnTo>
                                      <a:pt x="69" y="270"/>
                                    </a:lnTo>
                                    <a:lnTo>
                                      <a:pt x="81" y="289"/>
                                    </a:lnTo>
                                    <a:lnTo>
                                      <a:pt x="99" y="307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37" y="334"/>
                                    </a:lnTo>
                                    <a:lnTo>
                                      <a:pt x="160" y="344"/>
                                    </a:lnTo>
                                    <a:lnTo>
                                      <a:pt x="186" y="349"/>
                                    </a:lnTo>
                                    <a:lnTo>
                                      <a:pt x="214" y="351"/>
                                    </a:lnTo>
                                    <a:lnTo>
                                      <a:pt x="220" y="351"/>
                                    </a:lnTo>
                                    <a:lnTo>
                                      <a:pt x="248" y="349"/>
                                    </a:lnTo>
                                    <a:lnTo>
                                      <a:pt x="274" y="344"/>
                                    </a:lnTo>
                                    <a:lnTo>
                                      <a:pt x="297" y="334"/>
                                    </a:lnTo>
                                    <a:lnTo>
                                      <a:pt x="317" y="323"/>
                                    </a:lnTo>
                                    <a:lnTo>
                                      <a:pt x="335" y="307"/>
                                    </a:lnTo>
                                    <a:lnTo>
                                      <a:pt x="353" y="290"/>
                                    </a:lnTo>
                                    <a:lnTo>
                                      <a:pt x="365" y="271"/>
                                    </a:lnTo>
                                    <a:lnTo>
                                      <a:pt x="374" y="250"/>
                                    </a:lnTo>
                                    <a:lnTo>
                                      <a:pt x="378" y="228"/>
                                    </a:lnTo>
                                    <a:lnTo>
                                      <a:pt x="379" y="203"/>
                                    </a:lnTo>
                                    <a:lnTo>
                                      <a:pt x="376" y="171"/>
                                    </a:lnTo>
                                    <a:lnTo>
                                      <a:pt x="368" y="142"/>
                                    </a:lnTo>
                                    <a:lnTo>
                                      <a:pt x="356" y="115"/>
                                    </a:lnTo>
                                    <a:lnTo>
                                      <a:pt x="341" y="93"/>
                                    </a:lnTo>
                                    <a:lnTo>
                                      <a:pt x="319" y="76"/>
                                    </a:lnTo>
                                    <a:lnTo>
                                      <a:pt x="295" y="64"/>
                                    </a:lnTo>
                                    <a:lnTo>
                                      <a:pt x="268" y="57"/>
                                    </a:lnTo>
                                    <a:lnTo>
                                      <a:pt x="236" y="55"/>
                                    </a:lnTo>
                                    <a:close/>
                                    <a:moveTo>
                                      <a:pt x="236" y="0"/>
                                    </a:moveTo>
                                    <a:lnTo>
                                      <a:pt x="265" y="2"/>
                                    </a:lnTo>
                                    <a:lnTo>
                                      <a:pt x="292" y="7"/>
                                    </a:lnTo>
                                    <a:lnTo>
                                      <a:pt x="316" y="16"/>
                                    </a:lnTo>
                                    <a:lnTo>
                                      <a:pt x="338" y="27"/>
                                    </a:lnTo>
                                    <a:lnTo>
                                      <a:pt x="359" y="42"/>
                                    </a:lnTo>
                                    <a:lnTo>
                                      <a:pt x="379" y="61"/>
                                    </a:lnTo>
                                    <a:lnTo>
                                      <a:pt x="398" y="84"/>
                                    </a:lnTo>
                                    <a:lnTo>
                                      <a:pt x="412" y="109"/>
                                    </a:lnTo>
                                    <a:lnTo>
                                      <a:pt x="424" y="136"/>
                                    </a:lnTo>
                                    <a:lnTo>
                                      <a:pt x="431" y="166"/>
                                    </a:lnTo>
                                    <a:lnTo>
                                      <a:pt x="434" y="198"/>
                                    </a:lnTo>
                                    <a:lnTo>
                                      <a:pt x="434" y="203"/>
                                    </a:lnTo>
                                    <a:lnTo>
                                      <a:pt x="431" y="236"/>
                                    </a:lnTo>
                                    <a:lnTo>
                                      <a:pt x="424" y="266"/>
                                    </a:lnTo>
                                    <a:lnTo>
                                      <a:pt x="411" y="294"/>
                                    </a:lnTo>
                                    <a:lnTo>
                                      <a:pt x="395" y="322"/>
                                    </a:lnTo>
                                    <a:lnTo>
                                      <a:pt x="374" y="346"/>
                                    </a:lnTo>
                                    <a:lnTo>
                                      <a:pt x="354" y="364"/>
                                    </a:lnTo>
                                    <a:lnTo>
                                      <a:pt x="332" y="378"/>
                                    </a:lnTo>
                                    <a:lnTo>
                                      <a:pt x="307" y="391"/>
                                    </a:lnTo>
                                    <a:lnTo>
                                      <a:pt x="280" y="399"/>
                                    </a:lnTo>
                                    <a:lnTo>
                                      <a:pt x="251" y="404"/>
                                    </a:lnTo>
                                    <a:lnTo>
                                      <a:pt x="220" y="406"/>
                                    </a:lnTo>
                                    <a:lnTo>
                                      <a:pt x="214" y="406"/>
                                    </a:lnTo>
                                    <a:lnTo>
                                      <a:pt x="183" y="404"/>
                                    </a:lnTo>
                                    <a:lnTo>
                                      <a:pt x="154" y="399"/>
                                    </a:lnTo>
                                    <a:lnTo>
                                      <a:pt x="128" y="391"/>
                                    </a:lnTo>
                                    <a:lnTo>
                                      <a:pt x="103" y="378"/>
                                    </a:lnTo>
                                    <a:lnTo>
                                      <a:pt x="80" y="364"/>
                                    </a:lnTo>
                                    <a:lnTo>
                                      <a:pt x="61" y="346"/>
                                    </a:lnTo>
                                    <a:lnTo>
                                      <a:pt x="40" y="322"/>
                                    </a:lnTo>
                                    <a:lnTo>
                                      <a:pt x="23" y="294"/>
                                    </a:lnTo>
                                    <a:lnTo>
                                      <a:pt x="10" y="266"/>
                                    </a:lnTo>
                                    <a:lnTo>
                                      <a:pt x="3" y="236"/>
                                    </a:lnTo>
                                    <a:lnTo>
                                      <a:pt x="0" y="203"/>
                                    </a:lnTo>
                                    <a:lnTo>
                                      <a:pt x="3" y="168"/>
                                    </a:lnTo>
                                    <a:lnTo>
                                      <a:pt x="11" y="136"/>
                                    </a:lnTo>
                                    <a:lnTo>
                                      <a:pt x="24" y="106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66" y="55"/>
                                    </a:lnTo>
                                    <a:lnTo>
                                      <a:pt x="94" y="35"/>
                                    </a:lnTo>
                                    <a:lnTo>
                                      <a:pt x="124" y="19"/>
                                    </a:lnTo>
                                    <a:lnTo>
                                      <a:pt x="158" y="8"/>
                                    </a:lnTo>
                                    <a:lnTo>
                                      <a:pt x="196" y="2"/>
                                    </a:lnTo>
                                    <a:lnTo>
                                      <a:pt x="2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8D1C0C" id="Group 321" o:spid="_x0000_s1026" alt="LinkedIn icon" style="position:absolute;margin-left:.2pt;margin-top:5.65pt;width:25.9pt;height:25.9pt;z-index:251659264;mso-width-relative:margin;mso-height-relative:margin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">
                    <v:oval id="Oval 22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" fillcolor="#5b9bd5 [3204]" stroked="f" strokeweight="1pt">
                      <v:stroke joinstyle="miter"/>
                    </v:oval>
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44546a [3215]" strokecolor="#44546a [3215]" strokeweight="0">
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<o:lock v:ext="edit" verticies="t"/>
                    </v:shape>
                    <w10:wrap type="through"/>
                  </v:group>
                </w:pict>
              </mc:Fallback>
            </mc:AlternateContent>
          </w:r>
          <w:hyperlink r:id="rId2" w:history="1">
            <w:r w:rsidRPr="00C10B23">
              <w:rPr>
                <w:rStyle w:val="Hyperlink"/>
              </w:rPr>
              <w:t>Jaykul</w:t>
            </w:r>
          </w:hyperlink>
        </w:p>
      </w:tc>
    </w:tr>
  </w:tbl>
  <w:p w14:paraId="36BABCBB" w14:textId="77777777" w:rsidR="00BD5EFB" w:rsidRDefault="00BD5EFB" w:rsidP="00B50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42D"/>
    <w:rsid w:val="000243D1"/>
    <w:rsid w:val="00031524"/>
    <w:rsid w:val="00057F04"/>
    <w:rsid w:val="00066761"/>
    <w:rsid w:val="000730CF"/>
    <w:rsid w:val="000759A0"/>
    <w:rsid w:val="000856F8"/>
    <w:rsid w:val="000A378C"/>
    <w:rsid w:val="000C6565"/>
    <w:rsid w:val="000E3BF7"/>
    <w:rsid w:val="0010042F"/>
    <w:rsid w:val="00103764"/>
    <w:rsid w:val="00116986"/>
    <w:rsid w:val="00135C2C"/>
    <w:rsid w:val="00142F58"/>
    <w:rsid w:val="00153ED4"/>
    <w:rsid w:val="00174887"/>
    <w:rsid w:val="00184664"/>
    <w:rsid w:val="00195BF9"/>
    <w:rsid w:val="001C5B0C"/>
    <w:rsid w:val="001C75D0"/>
    <w:rsid w:val="001C7765"/>
    <w:rsid w:val="001F60D3"/>
    <w:rsid w:val="0020741F"/>
    <w:rsid w:val="0027115C"/>
    <w:rsid w:val="0028231A"/>
    <w:rsid w:val="00286E77"/>
    <w:rsid w:val="002932D4"/>
    <w:rsid w:val="00293B83"/>
    <w:rsid w:val="002949F3"/>
    <w:rsid w:val="00297A7D"/>
    <w:rsid w:val="002A5F8B"/>
    <w:rsid w:val="002C1542"/>
    <w:rsid w:val="002D5D13"/>
    <w:rsid w:val="002D6E24"/>
    <w:rsid w:val="002E268F"/>
    <w:rsid w:val="002E7433"/>
    <w:rsid w:val="00351BC2"/>
    <w:rsid w:val="00390414"/>
    <w:rsid w:val="003A43CE"/>
    <w:rsid w:val="003A6540"/>
    <w:rsid w:val="003C4DC8"/>
    <w:rsid w:val="003D2CD0"/>
    <w:rsid w:val="003D69EA"/>
    <w:rsid w:val="003E1711"/>
    <w:rsid w:val="003F23CA"/>
    <w:rsid w:val="0045425A"/>
    <w:rsid w:val="00460405"/>
    <w:rsid w:val="00463A38"/>
    <w:rsid w:val="004670DD"/>
    <w:rsid w:val="004819E3"/>
    <w:rsid w:val="0048346B"/>
    <w:rsid w:val="004969E7"/>
    <w:rsid w:val="004D37CC"/>
    <w:rsid w:val="004E4CA5"/>
    <w:rsid w:val="00502D70"/>
    <w:rsid w:val="005037DF"/>
    <w:rsid w:val="00510920"/>
    <w:rsid w:val="00517626"/>
    <w:rsid w:val="005450A0"/>
    <w:rsid w:val="00563060"/>
    <w:rsid w:val="0058742D"/>
    <w:rsid w:val="00596845"/>
    <w:rsid w:val="005B0E81"/>
    <w:rsid w:val="005C6110"/>
    <w:rsid w:val="005F1DDE"/>
    <w:rsid w:val="0060463E"/>
    <w:rsid w:val="00614375"/>
    <w:rsid w:val="00617434"/>
    <w:rsid w:val="00630D36"/>
    <w:rsid w:val="00653E44"/>
    <w:rsid w:val="00666E7C"/>
    <w:rsid w:val="006865EC"/>
    <w:rsid w:val="006A3CE7"/>
    <w:rsid w:val="006C03F2"/>
    <w:rsid w:val="006D040C"/>
    <w:rsid w:val="006E5FD2"/>
    <w:rsid w:val="006F1734"/>
    <w:rsid w:val="006F2D90"/>
    <w:rsid w:val="0070429C"/>
    <w:rsid w:val="007677BC"/>
    <w:rsid w:val="00781D13"/>
    <w:rsid w:val="00783C41"/>
    <w:rsid w:val="00787503"/>
    <w:rsid w:val="007905FA"/>
    <w:rsid w:val="00792967"/>
    <w:rsid w:val="007B1F03"/>
    <w:rsid w:val="007D0A83"/>
    <w:rsid w:val="007E7032"/>
    <w:rsid w:val="007F3FBE"/>
    <w:rsid w:val="00833359"/>
    <w:rsid w:val="00835C6E"/>
    <w:rsid w:val="00853CE2"/>
    <w:rsid w:val="00860491"/>
    <w:rsid w:val="00885037"/>
    <w:rsid w:val="00887A77"/>
    <w:rsid w:val="008B2920"/>
    <w:rsid w:val="008B2DF7"/>
    <w:rsid w:val="008C15C0"/>
    <w:rsid w:val="008E47E7"/>
    <w:rsid w:val="008F661B"/>
    <w:rsid w:val="00905520"/>
    <w:rsid w:val="00923CE9"/>
    <w:rsid w:val="009244EC"/>
    <w:rsid w:val="009440DD"/>
    <w:rsid w:val="00944AED"/>
    <w:rsid w:val="0094553A"/>
    <w:rsid w:val="00954E28"/>
    <w:rsid w:val="009611CF"/>
    <w:rsid w:val="009814C0"/>
    <w:rsid w:val="00984A27"/>
    <w:rsid w:val="009948A5"/>
    <w:rsid w:val="009950A4"/>
    <w:rsid w:val="0099588B"/>
    <w:rsid w:val="00A11D7D"/>
    <w:rsid w:val="00A213B1"/>
    <w:rsid w:val="00A55649"/>
    <w:rsid w:val="00A83955"/>
    <w:rsid w:val="00A85B6F"/>
    <w:rsid w:val="00A915C8"/>
    <w:rsid w:val="00AA3476"/>
    <w:rsid w:val="00AA6B7B"/>
    <w:rsid w:val="00AB0FD0"/>
    <w:rsid w:val="00AB540C"/>
    <w:rsid w:val="00AC5D83"/>
    <w:rsid w:val="00B15938"/>
    <w:rsid w:val="00B357A9"/>
    <w:rsid w:val="00B509CE"/>
    <w:rsid w:val="00B67DB0"/>
    <w:rsid w:val="00B771B0"/>
    <w:rsid w:val="00B846BF"/>
    <w:rsid w:val="00BA04FB"/>
    <w:rsid w:val="00BA1174"/>
    <w:rsid w:val="00BA68C1"/>
    <w:rsid w:val="00BC1AF7"/>
    <w:rsid w:val="00BC64A4"/>
    <w:rsid w:val="00BD34A5"/>
    <w:rsid w:val="00BD5EFB"/>
    <w:rsid w:val="00BE2D6E"/>
    <w:rsid w:val="00BE3E94"/>
    <w:rsid w:val="00BF2CCC"/>
    <w:rsid w:val="00C10B23"/>
    <w:rsid w:val="00C17C4A"/>
    <w:rsid w:val="00C32AB9"/>
    <w:rsid w:val="00C33436"/>
    <w:rsid w:val="00C34CE5"/>
    <w:rsid w:val="00C35EFB"/>
    <w:rsid w:val="00C4175B"/>
    <w:rsid w:val="00C508FF"/>
    <w:rsid w:val="00C56297"/>
    <w:rsid w:val="00C73037"/>
    <w:rsid w:val="00CC6841"/>
    <w:rsid w:val="00CF1A03"/>
    <w:rsid w:val="00D2689C"/>
    <w:rsid w:val="00D27408"/>
    <w:rsid w:val="00D45446"/>
    <w:rsid w:val="00D71A01"/>
    <w:rsid w:val="00D758D9"/>
    <w:rsid w:val="00D75D32"/>
    <w:rsid w:val="00D76ACF"/>
    <w:rsid w:val="00D829C0"/>
    <w:rsid w:val="00D855E5"/>
    <w:rsid w:val="00D87930"/>
    <w:rsid w:val="00D9196E"/>
    <w:rsid w:val="00D97A13"/>
    <w:rsid w:val="00D97FFA"/>
    <w:rsid w:val="00DA34C0"/>
    <w:rsid w:val="00DD0538"/>
    <w:rsid w:val="00DF1373"/>
    <w:rsid w:val="00DF45F6"/>
    <w:rsid w:val="00DF6A6F"/>
    <w:rsid w:val="00E20402"/>
    <w:rsid w:val="00E27B07"/>
    <w:rsid w:val="00E6434B"/>
    <w:rsid w:val="00E928A3"/>
    <w:rsid w:val="00EE695F"/>
    <w:rsid w:val="00F02C0F"/>
    <w:rsid w:val="00F07912"/>
    <w:rsid w:val="00F1335C"/>
    <w:rsid w:val="00F167CA"/>
    <w:rsid w:val="00F26CD5"/>
    <w:rsid w:val="00F40392"/>
    <w:rsid w:val="00F414CE"/>
    <w:rsid w:val="00F67FBA"/>
    <w:rsid w:val="00F82F4A"/>
    <w:rsid w:val="00F854F3"/>
    <w:rsid w:val="00F879CE"/>
    <w:rsid w:val="00FB4333"/>
    <w:rsid w:val="00FC054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48A46E"/>
  <w15:chartTrackingRefBased/>
  <w15:docId w15:val="{EF120D55-AE78-408F-A14F-F7572050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B9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link w:val="NoSpacingChar"/>
    <w:uiPriority w:val="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0B23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BA1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jaykul" TargetMode="External"/><Relationship Id="rId1" Type="http://schemas.openxmlformats.org/officeDocument/2006/relationships/hyperlink" Target="https://twitter.com/jayku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579324424543F2B39ABA499608C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B832E-76FC-4D59-8320-452F07061123}"/>
      </w:docPartPr>
      <w:docPartBody>
        <w:p w:rsidR="0059100A" w:rsidRDefault="005C250C" w:rsidP="005C250C">
          <w:pPr>
            <w:pStyle w:val="0A579324424543F2B39ABA499608C35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673BB9C5759C48A7A8940FE4131B9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AE766-FA0A-486F-AD67-B231F849C1B6}"/>
      </w:docPartPr>
      <w:docPartBody>
        <w:p w:rsidR="0059100A" w:rsidRDefault="005C250C" w:rsidP="005C250C">
          <w:pPr>
            <w:pStyle w:val="673BB9C5759C48A7A8940FE4131B92A8"/>
          </w:pPr>
          <w:r w:rsidRPr="00A85B6F">
            <w:t>Skills</w:t>
          </w:r>
        </w:p>
      </w:docPartBody>
    </w:docPart>
    <w:docPart>
      <w:docPartPr>
        <w:name w:val="9BA48CFB28834F26B1BCDC117BC0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2B605-BFAF-40BC-825D-F503DE685088}"/>
      </w:docPartPr>
      <w:docPartBody>
        <w:p w:rsidR="0059100A" w:rsidRDefault="005C250C" w:rsidP="005C250C">
          <w:pPr>
            <w:pStyle w:val="9BA48CFB28834F26B1BCDC117BC05647"/>
          </w:pPr>
          <w:r w:rsidRPr="00A85B6F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0C"/>
    <w:rsid w:val="00094107"/>
    <w:rsid w:val="0059100A"/>
    <w:rsid w:val="005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CE9EE95F44C0F858F6B85A627301D">
    <w:name w:val="8AFCE9EE95F44C0F858F6B85A627301D"/>
  </w:style>
  <w:style w:type="paragraph" w:customStyle="1" w:styleId="AA87E8D31DD845569A4C5E001A0C466E">
    <w:name w:val="AA87E8D31DD845569A4C5E001A0C466E"/>
  </w:style>
  <w:style w:type="paragraph" w:customStyle="1" w:styleId="7817A3FDFE794816B7031E2B2DB48720">
    <w:name w:val="7817A3FDFE794816B7031E2B2DB48720"/>
  </w:style>
  <w:style w:type="paragraph" w:customStyle="1" w:styleId="60B7487016784982859FD4935E26E31B">
    <w:name w:val="60B7487016784982859FD4935E26E31B"/>
  </w:style>
  <w:style w:type="paragraph" w:customStyle="1" w:styleId="5B651825387C4608B12BE91C81ED3372">
    <w:name w:val="5B651825387C4608B12BE91C81ED3372"/>
  </w:style>
  <w:style w:type="paragraph" w:customStyle="1" w:styleId="880E126B671B4C50AA9BAF42413AA22D">
    <w:name w:val="880E126B671B4C50AA9BAF42413AA22D"/>
  </w:style>
  <w:style w:type="paragraph" w:customStyle="1" w:styleId="09B3A966C3934C469C436CFD97A3F99D">
    <w:name w:val="09B3A966C3934C469C436CFD97A3F99D"/>
  </w:style>
  <w:style w:type="paragraph" w:customStyle="1" w:styleId="C65FD38D31954F2B964416CAAAC33D71">
    <w:name w:val="C65FD38D31954F2B964416CAAAC33D71"/>
  </w:style>
  <w:style w:type="paragraph" w:customStyle="1" w:styleId="C8F57740316B4BBDAFEB0A60772C4713">
    <w:name w:val="C8F57740316B4BBDAFEB0A60772C4713"/>
  </w:style>
  <w:style w:type="paragraph" w:customStyle="1" w:styleId="383BE83D2EAF414FA36E24CC8C23801F">
    <w:name w:val="383BE83D2EAF414FA36E24CC8C23801F"/>
  </w:style>
  <w:style w:type="paragraph" w:customStyle="1" w:styleId="FD325144B7094B08A6CA6DC559190015">
    <w:name w:val="FD325144B7094B08A6CA6DC559190015"/>
  </w:style>
  <w:style w:type="paragraph" w:customStyle="1" w:styleId="8C86D7DF40294896A630B7E5138DA3E2">
    <w:name w:val="8C86D7DF40294896A630B7E5138DA3E2"/>
  </w:style>
  <w:style w:type="paragraph" w:customStyle="1" w:styleId="79958120013B4404AE76C67287B55379">
    <w:name w:val="79958120013B4404AE76C67287B55379"/>
  </w:style>
  <w:style w:type="paragraph" w:customStyle="1" w:styleId="6AE59FC580E84910BF6C8D8942135FE1">
    <w:name w:val="6AE59FC580E84910BF6C8D8942135FE1"/>
  </w:style>
  <w:style w:type="paragraph" w:customStyle="1" w:styleId="8BB094752ACE4978830C99FB563BC8FE">
    <w:name w:val="8BB094752ACE4978830C99FB563BC8FE"/>
  </w:style>
  <w:style w:type="paragraph" w:customStyle="1" w:styleId="962DA07D3DE248B3BB8EA10338F78253">
    <w:name w:val="962DA07D3DE248B3BB8EA10338F78253"/>
  </w:style>
  <w:style w:type="paragraph" w:customStyle="1" w:styleId="3B03DF61FC1E4C9BAA15DA66EA26558C">
    <w:name w:val="3B03DF61FC1E4C9BAA15DA66EA26558C"/>
  </w:style>
  <w:style w:type="paragraph" w:customStyle="1" w:styleId="E05BAE104E1B4ADF95DA781B5A70B5D2">
    <w:name w:val="E05BAE104E1B4ADF95DA781B5A70B5D2"/>
  </w:style>
  <w:style w:type="paragraph" w:customStyle="1" w:styleId="8AAFA653C6FD4C9BB034EB64BBB22BA3">
    <w:name w:val="8AAFA653C6FD4C9BB034EB64BBB22BA3"/>
  </w:style>
  <w:style w:type="paragraph" w:customStyle="1" w:styleId="4332288B3EB34208880B8C2F5C0E4C36">
    <w:name w:val="4332288B3EB34208880B8C2F5C0E4C36"/>
  </w:style>
  <w:style w:type="paragraph" w:customStyle="1" w:styleId="FC7DB47CF4CD447B9E5B2D0F0444CFF8">
    <w:name w:val="FC7DB47CF4CD447B9E5B2D0F0444CFF8"/>
  </w:style>
  <w:style w:type="paragraph" w:customStyle="1" w:styleId="BDF3DAE34BE048258E4D20CFEA9B03DA">
    <w:name w:val="BDF3DAE34BE048258E4D20CFEA9B03DA"/>
  </w:style>
  <w:style w:type="paragraph" w:customStyle="1" w:styleId="5B20078C31EC467C842096170ADCA591">
    <w:name w:val="5B20078C31EC467C842096170ADCA591"/>
  </w:style>
  <w:style w:type="paragraph" w:customStyle="1" w:styleId="08888FD91E4B4926A89A97DFF7B5285B">
    <w:name w:val="08888FD91E4B4926A89A97DFF7B5285B"/>
  </w:style>
  <w:style w:type="paragraph" w:customStyle="1" w:styleId="93801C708BD941DA84935C759C5FEF9B">
    <w:name w:val="93801C708BD941DA84935C759C5FEF9B"/>
  </w:style>
  <w:style w:type="paragraph" w:customStyle="1" w:styleId="F335E4928BE24BC680EA393FD82BA0B3">
    <w:name w:val="F335E4928BE24BC680EA393FD82BA0B3"/>
  </w:style>
  <w:style w:type="paragraph" w:customStyle="1" w:styleId="F56D5DC50F494AD08768D9868BCE96FB">
    <w:name w:val="F56D5DC50F494AD08768D9868BCE96FB"/>
  </w:style>
  <w:style w:type="paragraph" w:customStyle="1" w:styleId="76D115D02071456AAFE63FE7D5898DD5">
    <w:name w:val="76D115D02071456AAFE63FE7D5898DD5"/>
  </w:style>
  <w:style w:type="paragraph" w:customStyle="1" w:styleId="930CA8A1C9814E10B246C64A7625CB63">
    <w:name w:val="930CA8A1C9814E10B246C64A7625CB63"/>
  </w:style>
  <w:style w:type="paragraph" w:customStyle="1" w:styleId="7B713F9C827E4F32978FF59EF4743D72">
    <w:name w:val="7B713F9C827E4F32978FF59EF4743D72"/>
    <w:rsid w:val="005C250C"/>
  </w:style>
  <w:style w:type="paragraph" w:customStyle="1" w:styleId="FAE36D6EEFAC4E9199CC220F08A719FB">
    <w:name w:val="FAE36D6EEFAC4E9199CC220F08A719FB"/>
    <w:rsid w:val="005C250C"/>
  </w:style>
  <w:style w:type="paragraph" w:customStyle="1" w:styleId="E8BD85E6E2F844F6B0CFB36B9763AE89">
    <w:name w:val="E8BD85E6E2F844F6B0CFB36B9763AE89"/>
    <w:rsid w:val="005C250C"/>
  </w:style>
  <w:style w:type="character" w:styleId="PlaceholderText">
    <w:name w:val="Placeholder Text"/>
    <w:basedOn w:val="DefaultParagraphFont"/>
    <w:uiPriority w:val="99"/>
    <w:semiHidden/>
    <w:rsid w:val="005C250C"/>
    <w:rPr>
      <w:color w:val="808080"/>
    </w:rPr>
  </w:style>
  <w:style w:type="paragraph" w:customStyle="1" w:styleId="A8FE8F75D1C242B2918C3E88F700621D">
    <w:name w:val="A8FE8F75D1C242B2918C3E88F700621D"/>
    <w:rsid w:val="005C250C"/>
  </w:style>
  <w:style w:type="paragraph" w:customStyle="1" w:styleId="C2E6CED1FCC647EB946141085D5265F2">
    <w:name w:val="C2E6CED1FCC647EB946141085D5265F2"/>
    <w:rsid w:val="005C250C"/>
  </w:style>
  <w:style w:type="paragraph" w:customStyle="1" w:styleId="A7E1FEC6B9ED45DFAF5C52BB7D53A14F">
    <w:name w:val="A7E1FEC6B9ED45DFAF5C52BB7D53A14F"/>
    <w:rsid w:val="005C250C"/>
  </w:style>
  <w:style w:type="paragraph" w:customStyle="1" w:styleId="0A579324424543F2B39ABA499608C350">
    <w:name w:val="0A579324424543F2B39ABA499608C350"/>
    <w:rsid w:val="005C250C"/>
  </w:style>
  <w:style w:type="paragraph" w:customStyle="1" w:styleId="78920AF8376649A191392D4C44FE2C78">
    <w:name w:val="78920AF8376649A191392D4C44FE2C78"/>
    <w:rsid w:val="005C250C"/>
  </w:style>
  <w:style w:type="paragraph" w:customStyle="1" w:styleId="88AB3407AD8A434E8C0532DAB63861C2">
    <w:name w:val="88AB3407AD8A434E8C0532DAB63861C2"/>
    <w:rsid w:val="005C250C"/>
  </w:style>
  <w:style w:type="paragraph" w:customStyle="1" w:styleId="0AF3775238F14160946E0CCBFE0F378B">
    <w:name w:val="0AF3775238F14160946E0CCBFE0F378B"/>
    <w:rsid w:val="005C250C"/>
  </w:style>
  <w:style w:type="paragraph" w:customStyle="1" w:styleId="60D792DA81EF43CBBF2AD5A4FCD44FED">
    <w:name w:val="60D792DA81EF43CBBF2AD5A4FCD44FED"/>
    <w:rsid w:val="005C250C"/>
  </w:style>
  <w:style w:type="paragraph" w:customStyle="1" w:styleId="184B438F3E7540D385A295753DA46693">
    <w:name w:val="184B438F3E7540D385A295753DA46693"/>
    <w:rsid w:val="005C250C"/>
  </w:style>
  <w:style w:type="paragraph" w:customStyle="1" w:styleId="6E57859822E446E3A3F0E5D3FFE7929A">
    <w:name w:val="6E57859822E446E3A3F0E5D3FFE7929A"/>
    <w:rsid w:val="005C250C"/>
  </w:style>
  <w:style w:type="paragraph" w:customStyle="1" w:styleId="58C4A167FD1B40EB8821AA31DC992D1F">
    <w:name w:val="58C4A167FD1B40EB8821AA31DC992D1F"/>
    <w:rsid w:val="005C250C"/>
  </w:style>
  <w:style w:type="paragraph" w:customStyle="1" w:styleId="2C39BE2CE73A4647B91683A3C112BCAD">
    <w:name w:val="2C39BE2CE73A4647B91683A3C112BCAD"/>
    <w:rsid w:val="005C250C"/>
  </w:style>
  <w:style w:type="paragraph" w:customStyle="1" w:styleId="5D7AFB06E95945D7A548DBD8A3E9BBD6">
    <w:name w:val="5D7AFB06E95945D7A548DBD8A3E9BBD6"/>
    <w:rsid w:val="005C250C"/>
  </w:style>
  <w:style w:type="paragraph" w:customStyle="1" w:styleId="EB3D7005F90048858CA8966E54B866EB">
    <w:name w:val="EB3D7005F90048858CA8966E54B866EB"/>
    <w:rsid w:val="005C250C"/>
  </w:style>
  <w:style w:type="paragraph" w:customStyle="1" w:styleId="BB74E7CCB6284A388ACC11CB30FB5015">
    <w:name w:val="BB74E7CCB6284A388ACC11CB30FB5015"/>
    <w:rsid w:val="005C250C"/>
  </w:style>
  <w:style w:type="paragraph" w:customStyle="1" w:styleId="1D166B00D025465B9ABD527EC010B230">
    <w:name w:val="1D166B00D025465B9ABD527EC010B230"/>
    <w:rsid w:val="005C250C"/>
  </w:style>
  <w:style w:type="paragraph" w:customStyle="1" w:styleId="36D7E74391E0410E9DE83AD7B9B11BF1">
    <w:name w:val="36D7E74391E0410E9DE83AD7B9B11BF1"/>
    <w:rsid w:val="005C250C"/>
  </w:style>
  <w:style w:type="paragraph" w:customStyle="1" w:styleId="1B379B7A57334B0391578B23FBF6DA58">
    <w:name w:val="1B379B7A57334B0391578B23FBF6DA58"/>
    <w:rsid w:val="005C250C"/>
  </w:style>
  <w:style w:type="paragraph" w:customStyle="1" w:styleId="B645A28786574C2583F18002226F59D0">
    <w:name w:val="B645A28786574C2583F18002226F59D0"/>
    <w:rsid w:val="005C250C"/>
  </w:style>
  <w:style w:type="paragraph" w:customStyle="1" w:styleId="60A5A677527849CBAD23704BE0395FB0">
    <w:name w:val="60A5A677527849CBAD23704BE0395FB0"/>
    <w:rsid w:val="005C250C"/>
  </w:style>
  <w:style w:type="paragraph" w:customStyle="1" w:styleId="2D5E77758E2141F7BD4775F26A7CB975">
    <w:name w:val="2D5E77758E2141F7BD4775F26A7CB975"/>
    <w:rsid w:val="005C250C"/>
  </w:style>
  <w:style w:type="paragraph" w:customStyle="1" w:styleId="9DBF995FE2D1429D9D11A1F4866D9E4B">
    <w:name w:val="9DBF995FE2D1429D9D11A1F4866D9E4B"/>
    <w:rsid w:val="005C250C"/>
  </w:style>
  <w:style w:type="paragraph" w:customStyle="1" w:styleId="8B76038E5D704C9E8C6D6511D66E57B9">
    <w:name w:val="8B76038E5D704C9E8C6D6511D66E57B9"/>
    <w:rsid w:val="005C250C"/>
  </w:style>
  <w:style w:type="paragraph" w:customStyle="1" w:styleId="0E3DB52DC373491F9DFEF598EF0B8EE6">
    <w:name w:val="0E3DB52DC373491F9DFEF598EF0B8EE6"/>
    <w:rsid w:val="005C250C"/>
  </w:style>
  <w:style w:type="paragraph" w:customStyle="1" w:styleId="673BB9C5759C48A7A8940FE4131B92A8">
    <w:name w:val="673BB9C5759C48A7A8940FE4131B92A8"/>
    <w:rsid w:val="005C250C"/>
  </w:style>
  <w:style w:type="paragraph" w:customStyle="1" w:styleId="9BA48CFB28834F26B1BCDC117BC05647">
    <w:name w:val="9BA48CFB28834F26B1BCDC117BC05647"/>
    <w:rsid w:val="005C2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Bennett</dc:creator>
  <cp:keywords/>
  <dc:description/>
  <cp:lastModifiedBy>Joel Bennett</cp:lastModifiedBy>
  <cp:revision>2</cp:revision>
  <cp:lastPrinted>2019-10-24T05:20:00Z</cp:lastPrinted>
  <dcterms:created xsi:type="dcterms:W3CDTF">2020-03-07T08:20:00Z</dcterms:created>
  <dcterms:modified xsi:type="dcterms:W3CDTF">2020-03-07T08:20:00Z</dcterms:modified>
</cp:coreProperties>
</file>